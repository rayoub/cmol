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4"/>
        <w:gridCol w:w="5776"/>
      </w:tblGrid>
      <w:tr w:rsidR="00B97D66" w:rsidRPr="000C5A11" w14:paraId="4188B210" w14:textId="77777777" w:rsidTr="00FA010D">
        <w:trPr>
          <w:trHeight w:val="413"/>
        </w:trPr>
        <w:tc>
          <w:tcPr>
            <w:tcW w:w="2132" w:type="pct"/>
            <w:vAlign w:val="center"/>
          </w:tcPr>
          <w:p w14:paraId="1078CE32" w14:textId="06E70362" w:rsidR="00B97D66" w:rsidRPr="000C5A11" w:rsidRDefault="00B97D66" w:rsidP="006B1090">
            <w:pPr>
              <w:rPr>
                <w:rFonts w:ascii="Arial Narrow" w:hAnsi="Arial Narrow" w:cs="Arial"/>
                <w:sz w:val="20"/>
                <w:szCs w:val="20"/>
                <w:highlight w:val="yellow"/>
              </w:rPr>
            </w:pPr>
            <w:bookmarkStart w:id="0" w:name="_Hlk20485416"/>
            <w:r w:rsidRPr="00113BA2">
              <w:rPr>
                <w:rFonts w:ascii="Arial Narrow" w:hAnsi="Arial Narrow" w:cs="Arial"/>
                <w:sz w:val="20"/>
                <w:szCs w:val="20"/>
              </w:rPr>
              <w:t>Test Performed By:</w:t>
            </w:r>
            <w:r w:rsidR="00142769" w:rsidRPr="00113BA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322E9">
              <w:rPr>
                <w:rFonts w:ascii="Arial Narrow" w:hAnsi="Arial Narrow" w:cs="Arial"/>
                <w:sz w:val="20"/>
                <w:szCs w:val="20"/>
              </w:rPr>
              <w:t>Chunhua Li</w:t>
            </w:r>
          </w:p>
        </w:tc>
        <w:tc>
          <w:tcPr>
            <w:tcW w:w="2868" w:type="pct"/>
            <w:vAlign w:val="center"/>
          </w:tcPr>
          <w:p w14:paraId="058B0698" w14:textId="71862807" w:rsidR="00B97D66" w:rsidRPr="000C5A11" w:rsidRDefault="00B97D66" w:rsidP="006B1090">
            <w:pPr>
              <w:rPr>
                <w:rFonts w:ascii="Arial Narrow" w:hAnsi="Arial Narrow" w:cs="Arial"/>
                <w:sz w:val="20"/>
                <w:szCs w:val="20"/>
                <w:highlight w:val="yellow"/>
              </w:rPr>
            </w:pPr>
            <w:r w:rsidRPr="00113BA2">
              <w:rPr>
                <w:rFonts w:ascii="Arial Narrow" w:hAnsi="Arial Narrow" w:cs="Arial"/>
                <w:sz w:val="20"/>
                <w:szCs w:val="20"/>
              </w:rPr>
              <w:t>Date:</w:t>
            </w:r>
            <w:r w:rsidR="00FF4DBB" w:rsidRPr="00113BA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322E9">
              <w:rPr>
                <w:rFonts w:ascii="Arial Narrow" w:hAnsi="Arial Narrow" w:cs="Arial"/>
                <w:sz w:val="20"/>
                <w:szCs w:val="20"/>
              </w:rPr>
              <w:t>1/22/2025</w:t>
            </w:r>
          </w:p>
        </w:tc>
      </w:tr>
    </w:tbl>
    <w:p w14:paraId="3423D62C" w14:textId="77777777" w:rsidR="002F6451" w:rsidRPr="000C5A11" w:rsidRDefault="002F6451" w:rsidP="00FA040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DDC1EF7" w14:textId="77777777" w:rsidR="00FA0409" w:rsidRDefault="00FA0409" w:rsidP="00FA0409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113BA2">
        <w:rPr>
          <w:rFonts w:ascii="Arial Narrow" w:hAnsi="Arial Narrow" w:cs="Arial"/>
          <w:b/>
          <w:sz w:val="20"/>
          <w:szCs w:val="20"/>
        </w:rPr>
        <w:t>Sample List</w:t>
      </w:r>
    </w:p>
    <w:p w14:paraId="609CC06C" w14:textId="77777777" w:rsidR="00632505" w:rsidRPr="000C5A11" w:rsidRDefault="00632505" w:rsidP="00FA040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220"/>
        <w:gridCol w:w="1300"/>
        <w:gridCol w:w="1600"/>
        <w:gridCol w:w="1440"/>
        <w:gridCol w:w="1360"/>
        <w:gridCol w:w="1180"/>
        <w:gridCol w:w="1620"/>
      </w:tblGrid>
      <w:tr w:rsidR="00C322E9" w14:paraId="6876C7B2" w14:textId="77777777" w:rsidTr="00A33FD4">
        <w:trPr>
          <w:trHeight w:val="269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384C7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#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9B138" w14:textId="77777777" w:rsidR="00C322E9" w:rsidRDefault="00C322E9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DNA #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06C89" w14:textId="77777777" w:rsidR="00C322E9" w:rsidRDefault="00C322E9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Accession #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B0A3" w14:textId="77777777" w:rsidR="00C322E9" w:rsidRDefault="00C322E9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Sample type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565F5" w14:textId="77777777" w:rsidR="00C322E9" w:rsidRDefault="00C322E9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DNA Conc. (ng/µl 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554E1" w14:textId="77777777" w:rsidR="00C322E9" w:rsidRDefault="00C322E9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A260/280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5EC4C" w14:textId="77777777" w:rsidR="00C322E9" w:rsidRDefault="00C322E9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QC Result</w:t>
            </w:r>
          </w:p>
        </w:tc>
      </w:tr>
      <w:tr w:rsidR="00C322E9" w14:paraId="785DA3FD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D85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A7C5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NTC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AEC36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9D92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CE97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6DEC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9BE7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25F372B3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3B690E28" w14:textId="77777777" w:rsidR="00C322E9" w:rsidRDefault="00C322E9">
            <w:pPr>
              <w:jc w:val="center"/>
              <w:rPr>
                <w:rFonts w:ascii="Arial Narrow" w:hAnsi="Arial Narrow"/>
                <w:color w:val="FFFFFF"/>
                <w:sz w:val="18"/>
                <w:szCs w:val="18"/>
              </w:rPr>
            </w:pPr>
            <w:r>
              <w:rPr>
                <w:rFonts w:ascii="Arial Narrow" w:hAnsi="Arial Narrow"/>
                <w:color w:val="FFFFFF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0E81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C00026B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40F0C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Tru-Q 1 (5% Tier)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19A5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DNA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CA6C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7842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A72D1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077BF567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40E67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42EE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25BH-015MP0030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A988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305_D-1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B705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Bone Marrow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3B52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800C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1C3C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31D5E838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2E76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27A1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25BH-015MP0025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1F4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305_D-3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03AA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Bone Marrow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5EAE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35D2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6F76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043F5B53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8AFA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28278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25BH-016MP0005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13ED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305_D-4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5F3C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Bone Marrow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6F9D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CCC1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BF30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01738CA3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2C30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E749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25BH-015MP0031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97AF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305_D-5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70F4F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Bone Marrow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118E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55D7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1077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442BD30E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EFCD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7A37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25BH-016MP0003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871F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305_D-6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5C66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Bone Marrow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680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209.3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AE77D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5E92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6B30BD29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A846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0620A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25BH-016MP0015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06F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305_D-7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991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Blood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7766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4385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196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102D4D46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B1B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F7C4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25BH-016MP0014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40EF2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305_D-8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0D6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Blood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8701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E489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5E4C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3B10A398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2ABB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61987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25BH-016MP0016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48D4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305_D-9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BF5C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Bone Marrow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61E2A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00C2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E19B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2C2EC67E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BF1C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5431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25BH-016MP0022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860F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305_E-1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D860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Bone Marrow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AAD12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E6F58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25AB7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524B3070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A977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FDF8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25BH-016MP0018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CE5C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305_E-2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6934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Bone Marrow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442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C18A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3A845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354D2903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1C92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C562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25BH-016MP0036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3139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305_F-2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0B68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Blood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7B5B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4585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FC12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21C77B74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363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21C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25BH-016MP0029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B0A96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305_F-4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E0AD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Bone Marrow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31ED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C36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E8A9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38896EAF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E5BB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39EA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25BH-016MP0034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669A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305_F-5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FC4E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Bone Marrow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4A41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544A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68F6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6AB72E41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1272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598F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25BH-016MP0031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9AFE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305_F-6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C629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Blood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CDC19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96AE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64C1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7B6293EF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6746B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CE991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25BH-017MP0002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1819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305_F-7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484F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Bone Marrow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AE47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C0BF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928E5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  <w:tr w:rsidR="00C322E9" w14:paraId="03BCA6B8" w14:textId="77777777" w:rsidTr="00C322E9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2140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5D9C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25BH-017MP0005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D67A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CMOL DNA 305_F-9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F7FC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Bone Marrow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6D8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3B2B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AEC5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Pass / Fail</w:t>
            </w:r>
          </w:p>
        </w:tc>
      </w:tr>
    </w:tbl>
    <w:p w14:paraId="7AD7AAFC" w14:textId="77777777" w:rsidR="00FA0409" w:rsidRPr="000C5A11" w:rsidRDefault="00FA0409" w:rsidP="00FA0409">
      <w:pPr>
        <w:pStyle w:val="BodyText"/>
        <w:tabs>
          <w:tab w:val="left" w:pos="3840"/>
        </w:tabs>
        <w:rPr>
          <w:rFonts w:ascii="Arial Narrow" w:hAnsi="Arial Narrow" w:cs="Arial"/>
          <w:b/>
          <w:sz w:val="20"/>
          <w:szCs w:val="20"/>
        </w:rPr>
      </w:pPr>
      <w:r w:rsidRPr="000C5A11">
        <w:rPr>
          <w:rFonts w:ascii="Arial Narrow" w:hAnsi="Arial Narrow" w:cs="Arial"/>
          <w:b/>
          <w:sz w:val="20"/>
          <w:szCs w:val="20"/>
        </w:rPr>
        <w:t>Notes:</w:t>
      </w:r>
    </w:p>
    <w:p w14:paraId="0834BEFC" w14:textId="77777777" w:rsidR="00EA1EA7" w:rsidRPr="000C5A11" w:rsidRDefault="00EA1EA7" w:rsidP="00FA0409">
      <w:pPr>
        <w:pStyle w:val="BodyText"/>
        <w:tabs>
          <w:tab w:val="left" w:pos="3840"/>
        </w:tabs>
        <w:rPr>
          <w:rFonts w:ascii="Arial Narrow" w:hAnsi="Arial Narrow" w:cs="Arial"/>
          <w:b/>
          <w:sz w:val="20"/>
          <w:szCs w:val="20"/>
        </w:rPr>
      </w:pPr>
    </w:p>
    <w:p w14:paraId="6A8F82A4" w14:textId="77777777" w:rsidR="00EA1EA7" w:rsidRPr="000C5A11" w:rsidRDefault="00EA1EA7" w:rsidP="00FA0409">
      <w:pPr>
        <w:pStyle w:val="BodyText"/>
        <w:tabs>
          <w:tab w:val="left" w:pos="3840"/>
        </w:tabs>
        <w:rPr>
          <w:rFonts w:ascii="Arial Narrow" w:hAnsi="Arial Narrow" w:cs="Arial"/>
          <w:b/>
          <w:sz w:val="20"/>
          <w:szCs w:val="20"/>
        </w:rPr>
      </w:pPr>
    </w:p>
    <w:p w14:paraId="1E93B728" w14:textId="77777777" w:rsidR="00692A19" w:rsidRPr="000C5A11" w:rsidRDefault="00692A19" w:rsidP="00FA0409">
      <w:pPr>
        <w:pStyle w:val="BodyText"/>
        <w:tabs>
          <w:tab w:val="left" w:pos="3840"/>
        </w:tabs>
        <w:rPr>
          <w:rFonts w:ascii="Arial Narrow" w:hAnsi="Arial Narrow" w:cs="Arial"/>
          <w:b/>
          <w:sz w:val="20"/>
          <w:szCs w:val="20"/>
          <w:u w:val="single"/>
        </w:rPr>
      </w:pPr>
      <w:r w:rsidRPr="000C5A11">
        <w:rPr>
          <w:rFonts w:ascii="Arial Narrow" w:hAnsi="Arial Narrow" w:cs="Arial"/>
          <w:b/>
          <w:sz w:val="20"/>
          <w:szCs w:val="20"/>
        </w:rPr>
        <w:t>Reviewed By:</w:t>
      </w:r>
      <w:r w:rsidRPr="000C5A11">
        <w:rPr>
          <w:rFonts w:ascii="Arial Narrow" w:hAnsi="Arial Narrow" w:cs="Arial"/>
          <w:b/>
          <w:sz w:val="20"/>
          <w:szCs w:val="20"/>
          <w:u w:val="single"/>
        </w:rPr>
        <w:tab/>
      </w:r>
      <w:r w:rsidRPr="000C5A11">
        <w:rPr>
          <w:rFonts w:ascii="Arial Narrow" w:hAnsi="Arial Narrow" w:cs="Arial"/>
          <w:b/>
          <w:sz w:val="20"/>
          <w:szCs w:val="20"/>
          <w:u w:val="single"/>
        </w:rPr>
        <w:tab/>
      </w:r>
      <w:r w:rsidRPr="000C5A11">
        <w:rPr>
          <w:rFonts w:ascii="Arial Narrow" w:hAnsi="Arial Narrow" w:cs="Arial"/>
          <w:b/>
          <w:sz w:val="20"/>
          <w:szCs w:val="20"/>
          <w:u w:val="single"/>
        </w:rPr>
        <w:tab/>
      </w:r>
      <w:r w:rsidRPr="000C5A11">
        <w:rPr>
          <w:rFonts w:ascii="Arial Narrow" w:hAnsi="Arial Narrow" w:cs="Arial"/>
          <w:b/>
          <w:sz w:val="20"/>
          <w:szCs w:val="20"/>
          <w:u w:val="single"/>
        </w:rPr>
        <w:tab/>
      </w:r>
      <w:r w:rsidRPr="000C5A11">
        <w:rPr>
          <w:rFonts w:ascii="Arial Narrow" w:hAnsi="Arial Narrow" w:cs="Arial"/>
          <w:b/>
          <w:sz w:val="20"/>
          <w:szCs w:val="20"/>
          <w:u w:val="single"/>
        </w:rPr>
        <w:tab/>
      </w:r>
      <w:r w:rsidRPr="000C5A11">
        <w:rPr>
          <w:rFonts w:ascii="Arial Narrow" w:hAnsi="Arial Narrow" w:cs="Arial"/>
          <w:b/>
          <w:sz w:val="20"/>
          <w:szCs w:val="20"/>
          <w:u w:val="single"/>
        </w:rPr>
        <w:tab/>
      </w:r>
      <w:r w:rsidRPr="000C5A11">
        <w:rPr>
          <w:rFonts w:ascii="Arial Narrow" w:hAnsi="Arial Narrow" w:cs="Arial"/>
          <w:b/>
          <w:sz w:val="20"/>
          <w:szCs w:val="20"/>
          <w:u w:val="single"/>
        </w:rPr>
        <w:tab/>
      </w:r>
      <w:r w:rsidRPr="000C5A11">
        <w:rPr>
          <w:rFonts w:ascii="Arial Narrow" w:hAnsi="Arial Narrow" w:cs="Arial"/>
          <w:b/>
          <w:sz w:val="20"/>
          <w:szCs w:val="20"/>
          <w:u w:val="single"/>
        </w:rPr>
        <w:tab/>
      </w:r>
      <w:r w:rsidRPr="000C5A11">
        <w:rPr>
          <w:rFonts w:ascii="Arial Narrow" w:hAnsi="Arial Narrow" w:cs="Arial"/>
          <w:b/>
          <w:sz w:val="20"/>
          <w:szCs w:val="20"/>
          <w:u w:val="single"/>
        </w:rPr>
        <w:tab/>
      </w:r>
    </w:p>
    <w:p w14:paraId="23E62A63" w14:textId="77777777" w:rsidR="00B57C1A" w:rsidRDefault="00B57C1A">
      <w:pPr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br w:type="page"/>
      </w:r>
    </w:p>
    <w:p w14:paraId="4FF4DBED" w14:textId="77777777" w:rsidR="00B57C1A" w:rsidRPr="005E3DC7" w:rsidRDefault="00B57C1A" w:rsidP="00B57C1A">
      <w:pPr>
        <w:rPr>
          <w:rFonts w:ascii="Arial Narrow" w:hAnsi="Arial Narrow"/>
          <w:b/>
          <w:sz w:val="20"/>
          <w:szCs w:val="20"/>
        </w:rPr>
      </w:pPr>
      <w:r w:rsidRPr="005E3DC7">
        <w:rPr>
          <w:rFonts w:ascii="Arial Narrow" w:hAnsi="Arial Narrow"/>
          <w:b/>
          <w:sz w:val="20"/>
          <w:szCs w:val="20"/>
        </w:rPr>
        <w:lastRenderedPageBreak/>
        <w:t>QUALITY CONTROL SUMMARY</w:t>
      </w:r>
    </w:p>
    <w:p w14:paraId="7FA5E344" w14:textId="77777777" w:rsidR="00B57C1A" w:rsidRDefault="00B57C1A" w:rsidP="00B57C1A">
      <w:pPr>
        <w:rPr>
          <w:rFonts w:ascii="Arial Narrow" w:hAnsi="Arial Narrow" w:cs="Arial"/>
          <w:b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2700"/>
      </w:tblGrid>
      <w:tr w:rsidR="00456EC9" w:rsidRPr="00B63274" w14:paraId="55E4D200" w14:textId="77777777" w:rsidTr="00E70603">
        <w:tc>
          <w:tcPr>
            <w:tcW w:w="3798" w:type="dxa"/>
            <w:shd w:val="clear" w:color="auto" w:fill="auto"/>
            <w:vAlign w:val="center"/>
          </w:tcPr>
          <w:p w14:paraId="1A0CB58C" w14:textId="77777777" w:rsidR="00456EC9" w:rsidRPr="00B63274" w:rsidRDefault="00456EC9" w:rsidP="00456EC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63274">
              <w:rPr>
                <w:rFonts w:ascii="Arial Narrow" w:hAnsi="Arial Narrow" w:cs="Arial"/>
                <w:b/>
                <w:bCs/>
                <w:sz w:val="20"/>
                <w:szCs w:val="20"/>
              </w:rPr>
              <w:t>Quality Control Sample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49D697D" w14:textId="77777777" w:rsidR="00456EC9" w:rsidRPr="00B63274" w:rsidRDefault="00456EC9" w:rsidP="00456EC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63274">
              <w:rPr>
                <w:rFonts w:ascii="Arial Narrow" w:hAnsi="Arial Narrow" w:cs="Arial"/>
                <w:b/>
                <w:bCs/>
                <w:sz w:val="20"/>
                <w:szCs w:val="20"/>
              </w:rPr>
              <w:t>Valid/Invalid (circle one)</w:t>
            </w:r>
          </w:p>
        </w:tc>
      </w:tr>
      <w:tr w:rsidR="00456EC9" w:rsidRPr="00B63274" w14:paraId="4D662F20" w14:textId="77777777" w:rsidTr="00E70603">
        <w:trPr>
          <w:trHeight w:val="720"/>
        </w:trPr>
        <w:tc>
          <w:tcPr>
            <w:tcW w:w="3798" w:type="dxa"/>
            <w:shd w:val="clear" w:color="auto" w:fill="auto"/>
            <w:vAlign w:val="center"/>
          </w:tcPr>
          <w:p w14:paraId="465931ED" w14:textId="77777777" w:rsidR="00456EC9" w:rsidRPr="00B63274" w:rsidRDefault="00BA6C11" w:rsidP="00456EC9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Blank wells &lt;0.5 RFU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6DD2876" w14:textId="77777777" w:rsidR="00456EC9" w:rsidRPr="00B63274" w:rsidRDefault="00456EC9" w:rsidP="00456EC9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63274">
              <w:rPr>
                <w:rFonts w:ascii="Arial Narrow" w:hAnsi="Arial Narrow" w:cs="Arial"/>
                <w:bCs/>
                <w:sz w:val="20"/>
                <w:szCs w:val="20"/>
              </w:rPr>
              <w:t>Valid / Invalid</w:t>
            </w:r>
          </w:p>
        </w:tc>
      </w:tr>
      <w:tr w:rsidR="00456EC9" w:rsidRPr="00B63274" w14:paraId="126F2976" w14:textId="77777777" w:rsidTr="00E70603">
        <w:trPr>
          <w:trHeight w:val="720"/>
        </w:trPr>
        <w:tc>
          <w:tcPr>
            <w:tcW w:w="3798" w:type="dxa"/>
            <w:shd w:val="clear" w:color="auto" w:fill="auto"/>
            <w:vAlign w:val="center"/>
          </w:tcPr>
          <w:p w14:paraId="642ACCEB" w14:textId="77777777" w:rsidR="00456EC9" w:rsidRPr="00B63274" w:rsidRDefault="003E539C" w:rsidP="00456EC9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Standard curve</w:t>
            </w:r>
            <w:r w:rsidR="00BA6C11">
              <w:rPr>
                <w:rFonts w:ascii="Arial Narrow" w:hAnsi="Arial Narrow" w:cs="Arial"/>
                <w:bCs/>
                <w:sz w:val="20"/>
                <w:szCs w:val="20"/>
              </w:rPr>
              <w:t xml:space="preserve"> R</w:t>
            </w:r>
            <w:r w:rsidR="00BA6C11" w:rsidRPr="00BA6C11">
              <w:rPr>
                <w:rFonts w:ascii="Arial Narrow" w:hAnsi="Arial Narrow" w:cs="Arial"/>
                <w:bCs/>
                <w:sz w:val="20"/>
                <w:szCs w:val="20"/>
                <w:vertAlign w:val="superscript"/>
              </w:rPr>
              <w:t>2</w:t>
            </w:r>
            <w:r w:rsidR="00BA6C11">
              <w:rPr>
                <w:rFonts w:ascii="Arial Narrow" w:hAnsi="Arial Narrow" w:cs="Arial"/>
                <w:bCs/>
                <w:sz w:val="20"/>
                <w:szCs w:val="20"/>
              </w:rPr>
              <w:t xml:space="preserve"> &gt;0.90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9043B98" w14:textId="77777777" w:rsidR="00456EC9" w:rsidRPr="00B63274" w:rsidRDefault="00456EC9" w:rsidP="00456EC9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63274">
              <w:rPr>
                <w:rFonts w:ascii="Arial Narrow" w:hAnsi="Arial Narrow" w:cs="Arial"/>
                <w:bCs/>
                <w:sz w:val="20"/>
                <w:szCs w:val="20"/>
              </w:rPr>
              <w:t>Valid / Invalid</w:t>
            </w:r>
          </w:p>
        </w:tc>
      </w:tr>
    </w:tbl>
    <w:p w14:paraId="4D965547" w14:textId="77777777" w:rsidR="00541381" w:rsidRDefault="00541381" w:rsidP="00B57C1A">
      <w:pPr>
        <w:rPr>
          <w:rFonts w:ascii="Arial Narrow" w:hAnsi="Arial Narrow" w:cs="Arial"/>
          <w:b/>
          <w:sz w:val="20"/>
          <w:szCs w:val="20"/>
        </w:rPr>
      </w:pPr>
    </w:p>
    <w:p w14:paraId="1B527497" w14:textId="77777777" w:rsidR="000E371B" w:rsidRDefault="000E371B" w:rsidP="00B57C1A">
      <w:pPr>
        <w:rPr>
          <w:rFonts w:ascii="Arial Narrow" w:hAnsi="Arial Narrow" w:cs="Arial"/>
          <w:b/>
          <w:sz w:val="20"/>
          <w:szCs w:val="20"/>
        </w:rPr>
      </w:pPr>
    </w:p>
    <w:p w14:paraId="454F78A2" w14:textId="77777777" w:rsidR="000E371B" w:rsidRDefault="000E371B" w:rsidP="000E371B">
      <w:pPr>
        <w:rPr>
          <w:rFonts w:ascii="Arial Narrow" w:hAnsi="Arial Narrow" w:cs="Arial"/>
          <w:b/>
          <w:bCs/>
          <w:sz w:val="20"/>
          <w:szCs w:val="20"/>
        </w:rPr>
      </w:pPr>
    </w:p>
    <w:p w14:paraId="14D3A609" w14:textId="77777777" w:rsidR="00B57C1A" w:rsidRDefault="00B57C1A" w:rsidP="00B57C1A">
      <w:pPr>
        <w:rPr>
          <w:rFonts w:ascii="Arial Narrow" w:hAnsi="Arial Narrow" w:cs="Arial"/>
          <w:b/>
          <w:bCs/>
          <w:sz w:val="20"/>
          <w:szCs w:val="20"/>
        </w:rPr>
      </w:pPr>
    </w:p>
    <w:p w14:paraId="1695702D" w14:textId="77777777" w:rsidR="00456EC9" w:rsidRDefault="00456EC9" w:rsidP="00B57C1A">
      <w:pPr>
        <w:rPr>
          <w:rFonts w:ascii="Arial Narrow" w:hAnsi="Arial Narrow" w:cs="Arial"/>
          <w:b/>
          <w:bCs/>
          <w:sz w:val="20"/>
          <w:szCs w:val="20"/>
        </w:rPr>
      </w:pPr>
    </w:p>
    <w:p w14:paraId="7DFD3E11" w14:textId="77777777" w:rsidR="00456EC9" w:rsidRDefault="00456EC9" w:rsidP="00B57C1A">
      <w:pPr>
        <w:rPr>
          <w:rFonts w:ascii="Arial Narrow" w:hAnsi="Arial Narrow" w:cs="Arial"/>
          <w:b/>
          <w:bCs/>
          <w:sz w:val="20"/>
          <w:szCs w:val="20"/>
        </w:rPr>
      </w:pPr>
    </w:p>
    <w:p w14:paraId="77431C91" w14:textId="77777777" w:rsidR="00456EC9" w:rsidRDefault="00456EC9" w:rsidP="00B57C1A">
      <w:pPr>
        <w:rPr>
          <w:rFonts w:ascii="Arial Narrow" w:hAnsi="Arial Narrow" w:cs="Arial"/>
          <w:b/>
          <w:bCs/>
          <w:sz w:val="20"/>
          <w:szCs w:val="20"/>
        </w:rPr>
      </w:pPr>
    </w:p>
    <w:p w14:paraId="64ABD365" w14:textId="77777777" w:rsidR="00456EC9" w:rsidRDefault="00456EC9" w:rsidP="00B57C1A">
      <w:pPr>
        <w:rPr>
          <w:rFonts w:ascii="Arial Narrow" w:hAnsi="Arial Narrow" w:cs="Arial"/>
          <w:b/>
          <w:bCs/>
          <w:sz w:val="20"/>
          <w:szCs w:val="20"/>
        </w:rPr>
      </w:pPr>
    </w:p>
    <w:p w14:paraId="2ED9B91C" w14:textId="77777777" w:rsidR="00456EC9" w:rsidRDefault="00456EC9" w:rsidP="00B57C1A">
      <w:pPr>
        <w:rPr>
          <w:rFonts w:ascii="Arial Narrow" w:hAnsi="Arial Narrow" w:cs="Arial"/>
          <w:b/>
          <w:bCs/>
          <w:sz w:val="20"/>
          <w:szCs w:val="20"/>
        </w:rPr>
      </w:pPr>
    </w:p>
    <w:p w14:paraId="719F44D4" w14:textId="77777777" w:rsidR="00456EC9" w:rsidRPr="005E3DC7" w:rsidRDefault="00456EC9" w:rsidP="00B57C1A">
      <w:pPr>
        <w:rPr>
          <w:rFonts w:ascii="Arial Narrow" w:hAnsi="Arial Narrow" w:cs="Arial"/>
          <w:b/>
          <w:bCs/>
          <w:sz w:val="20"/>
          <w:szCs w:val="20"/>
        </w:rPr>
      </w:pPr>
    </w:p>
    <w:p w14:paraId="06207B2C" w14:textId="77777777" w:rsidR="00B57C1A" w:rsidRPr="005E3DC7" w:rsidRDefault="00B57C1A" w:rsidP="00B57C1A">
      <w:pPr>
        <w:pStyle w:val="BodyText"/>
        <w:rPr>
          <w:rFonts w:ascii="Arial Narrow" w:hAnsi="Arial Narrow" w:cs="Arial"/>
          <w:position w:val="-6"/>
          <w:sz w:val="20"/>
          <w:szCs w:val="20"/>
        </w:rPr>
      </w:pPr>
      <w:r w:rsidRPr="005E3DC7">
        <w:rPr>
          <w:rFonts w:ascii="Arial Narrow" w:hAnsi="Arial Narrow" w:cs="Arial"/>
          <w:position w:val="-6"/>
          <w:sz w:val="20"/>
          <w:szCs w:val="20"/>
        </w:rPr>
        <w:t>___</w:t>
      </w:r>
      <w:r w:rsidRPr="005E3DC7">
        <w:rPr>
          <w:rFonts w:ascii="Arial Narrow" w:hAnsi="Arial Narrow" w:cs="Arial"/>
          <w:sz w:val="20"/>
          <w:szCs w:val="20"/>
        </w:rPr>
        <w:t>RUN ACCEPTED</w:t>
      </w:r>
    </w:p>
    <w:p w14:paraId="2721E7BB" w14:textId="77777777" w:rsidR="00B57C1A" w:rsidRPr="005E3DC7" w:rsidRDefault="00B57C1A" w:rsidP="00B57C1A">
      <w:pPr>
        <w:pStyle w:val="BodyText"/>
        <w:rPr>
          <w:rFonts w:ascii="Arial Narrow" w:hAnsi="Arial Narrow" w:cs="Arial"/>
          <w:position w:val="-6"/>
          <w:sz w:val="20"/>
          <w:szCs w:val="20"/>
        </w:rPr>
      </w:pPr>
    </w:p>
    <w:p w14:paraId="5AC3B2DF" w14:textId="77777777" w:rsidR="00B57C1A" w:rsidRPr="005E3DC7" w:rsidRDefault="00B57C1A" w:rsidP="00B57C1A">
      <w:pPr>
        <w:pStyle w:val="BodyText"/>
        <w:rPr>
          <w:rFonts w:ascii="Arial Narrow" w:hAnsi="Arial Narrow" w:cs="Arial"/>
          <w:sz w:val="20"/>
          <w:szCs w:val="20"/>
        </w:rPr>
      </w:pPr>
      <w:r w:rsidRPr="005E3DC7">
        <w:rPr>
          <w:rFonts w:ascii="Arial Narrow" w:hAnsi="Arial Narrow" w:cs="Arial"/>
          <w:position w:val="-6"/>
          <w:sz w:val="20"/>
          <w:szCs w:val="20"/>
        </w:rPr>
        <w:t>___</w:t>
      </w:r>
      <w:r w:rsidRPr="005E3DC7">
        <w:rPr>
          <w:rFonts w:ascii="Arial Narrow" w:hAnsi="Arial Narrow" w:cs="Arial"/>
          <w:sz w:val="20"/>
          <w:szCs w:val="20"/>
        </w:rPr>
        <w:t>RUN REJECTED</w:t>
      </w:r>
    </w:p>
    <w:p w14:paraId="20B1E8DC" w14:textId="77777777" w:rsidR="00B57C1A" w:rsidRDefault="00B57C1A" w:rsidP="00B57C1A">
      <w:pPr>
        <w:pStyle w:val="Heading2"/>
        <w:ind w:left="0"/>
        <w:rPr>
          <w:rFonts w:ascii="Arial Narrow" w:hAnsi="Arial Narrow" w:cs="Arial"/>
          <w:sz w:val="20"/>
          <w:szCs w:val="20"/>
        </w:rPr>
      </w:pPr>
    </w:p>
    <w:p w14:paraId="643EFD36" w14:textId="77777777" w:rsidR="00541381" w:rsidRPr="00541381" w:rsidRDefault="00541381" w:rsidP="00541381"/>
    <w:p w14:paraId="5F84F0C9" w14:textId="77777777" w:rsidR="00B57C1A" w:rsidRPr="005E3DC7" w:rsidRDefault="00B57C1A" w:rsidP="00B57C1A">
      <w:pPr>
        <w:pStyle w:val="Heading2"/>
        <w:ind w:left="0"/>
        <w:rPr>
          <w:rFonts w:ascii="Arial Narrow" w:hAnsi="Arial Narrow" w:cs="Arial"/>
          <w:sz w:val="20"/>
          <w:szCs w:val="20"/>
        </w:rPr>
      </w:pPr>
      <w:r w:rsidRPr="005E3DC7">
        <w:rPr>
          <w:rFonts w:ascii="Arial Narrow" w:hAnsi="Arial Narrow" w:cs="Arial"/>
          <w:sz w:val="20"/>
          <w:szCs w:val="20"/>
        </w:rPr>
        <w:t>CAUSE of REJECTION:</w:t>
      </w:r>
    </w:p>
    <w:p w14:paraId="0A1625A4" w14:textId="77777777" w:rsidR="00DA0365" w:rsidRPr="00DA0365" w:rsidRDefault="00DA0365" w:rsidP="00DA0365"/>
    <w:p w14:paraId="0EAEB728" w14:textId="77777777" w:rsidR="00B57C1A" w:rsidRDefault="00B57C1A" w:rsidP="00B57C1A">
      <w:pPr>
        <w:pStyle w:val="Heading3"/>
        <w:rPr>
          <w:rFonts w:ascii="Arial Narrow" w:hAnsi="Arial Narrow"/>
          <w:sz w:val="20"/>
          <w:szCs w:val="20"/>
        </w:rPr>
      </w:pPr>
    </w:p>
    <w:p w14:paraId="5FB5444F" w14:textId="77777777" w:rsidR="00456EC9" w:rsidRDefault="00456EC9" w:rsidP="00456EC9"/>
    <w:p w14:paraId="480A6F2E" w14:textId="77777777" w:rsidR="00456EC9" w:rsidRPr="00456EC9" w:rsidRDefault="00456EC9" w:rsidP="00456EC9"/>
    <w:p w14:paraId="53580171" w14:textId="77777777" w:rsidR="00B57C1A" w:rsidRPr="005E3DC7" w:rsidRDefault="00B57C1A" w:rsidP="00B57C1A">
      <w:pPr>
        <w:pStyle w:val="Heading3"/>
        <w:rPr>
          <w:rFonts w:ascii="Arial Narrow" w:hAnsi="Arial Narrow"/>
          <w:sz w:val="20"/>
          <w:szCs w:val="20"/>
        </w:rPr>
      </w:pPr>
      <w:r w:rsidRPr="005E3DC7">
        <w:rPr>
          <w:rFonts w:ascii="Arial Narrow" w:hAnsi="Arial Narrow"/>
          <w:sz w:val="20"/>
          <w:szCs w:val="20"/>
        </w:rPr>
        <w:t>IF REJECTED, CORRECTIVE/PREVENTIVE ACTIONS:</w:t>
      </w:r>
    </w:p>
    <w:p w14:paraId="723C1BB2" w14:textId="77777777" w:rsidR="00B57C1A" w:rsidRPr="005E3DC7" w:rsidRDefault="00B57C1A" w:rsidP="00B57C1A">
      <w:pPr>
        <w:rPr>
          <w:rFonts w:ascii="Arial Narrow" w:hAnsi="Arial Narrow" w:cs="Arial"/>
          <w:sz w:val="20"/>
          <w:szCs w:val="20"/>
        </w:rPr>
      </w:pPr>
    </w:p>
    <w:p w14:paraId="06FF7F18" w14:textId="77777777" w:rsidR="005D2029" w:rsidRDefault="005D2029" w:rsidP="00B57C1A">
      <w:pPr>
        <w:pStyle w:val="Heading4"/>
        <w:rPr>
          <w:rFonts w:ascii="Arial Narrow" w:hAnsi="Arial Narrow" w:cs="Arial"/>
          <w:sz w:val="20"/>
          <w:szCs w:val="20"/>
        </w:rPr>
      </w:pPr>
    </w:p>
    <w:p w14:paraId="12BB5FEA" w14:textId="77777777" w:rsidR="0095507B" w:rsidRDefault="0095507B" w:rsidP="0095507B"/>
    <w:p w14:paraId="395B3D38" w14:textId="77777777" w:rsidR="00456EC9" w:rsidRDefault="00456EC9" w:rsidP="0095507B"/>
    <w:p w14:paraId="7C48636F" w14:textId="77777777" w:rsidR="00456EC9" w:rsidRDefault="00456EC9" w:rsidP="0095507B"/>
    <w:p w14:paraId="001B8E37" w14:textId="77777777" w:rsidR="00456EC9" w:rsidRDefault="00456EC9" w:rsidP="0095507B"/>
    <w:p w14:paraId="3C2B953E" w14:textId="77777777" w:rsidR="00456EC9" w:rsidRDefault="00456EC9" w:rsidP="0095507B"/>
    <w:p w14:paraId="6F094D61" w14:textId="77777777" w:rsidR="00456EC9" w:rsidRDefault="00456EC9" w:rsidP="0095507B"/>
    <w:p w14:paraId="52EA7301" w14:textId="77777777" w:rsidR="00456EC9" w:rsidRDefault="00456EC9" w:rsidP="0095507B"/>
    <w:p w14:paraId="074AD571" w14:textId="77777777" w:rsidR="00456EC9" w:rsidRPr="0095507B" w:rsidRDefault="00456EC9" w:rsidP="0095507B"/>
    <w:p w14:paraId="5CEB0EFD" w14:textId="77777777" w:rsidR="00B57C1A" w:rsidRPr="005E3DC7" w:rsidRDefault="00B57C1A" w:rsidP="00B57C1A">
      <w:pPr>
        <w:pStyle w:val="Heading4"/>
        <w:rPr>
          <w:rFonts w:ascii="Arial Narrow" w:hAnsi="Arial Narrow" w:cs="Arial"/>
          <w:sz w:val="20"/>
          <w:szCs w:val="20"/>
        </w:rPr>
      </w:pPr>
      <w:r w:rsidRPr="005E3DC7">
        <w:rPr>
          <w:rFonts w:ascii="Arial Narrow" w:hAnsi="Arial Narrow" w:cs="Arial"/>
          <w:sz w:val="20"/>
          <w:szCs w:val="20"/>
        </w:rPr>
        <w:t>Corrective/Preventative Action Reviewed and Approved By:</w:t>
      </w:r>
    </w:p>
    <w:p w14:paraId="40AAEFEE" w14:textId="77777777" w:rsidR="00B57C1A" w:rsidRPr="005E3DC7" w:rsidRDefault="00B57C1A" w:rsidP="00B57C1A">
      <w:pPr>
        <w:rPr>
          <w:rFonts w:ascii="Arial Narrow" w:hAnsi="Arial Narrow" w:cs="Arial"/>
          <w:sz w:val="20"/>
          <w:szCs w:val="20"/>
        </w:rPr>
      </w:pPr>
    </w:p>
    <w:p w14:paraId="78C34623" w14:textId="77777777" w:rsidR="00B57C1A" w:rsidRPr="005E3DC7" w:rsidRDefault="00B57C1A" w:rsidP="00B57C1A">
      <w:pPr>
        <w:pBdr>
          <w:bottom w:val="single" w:sz="12" w:space="1" w:color="auto"/>
        </w:pBdr>
        <w:rPr>
          <w:rFonts w:ascii="Arial Narrow" w:hAnsi="Arial Narrow"/>
          <w:sz w:val="20"/>
          <w:szCs w:val="20"/>
        </w:rPr>
      </w:pPr>
    </w:p>
    <w:p w14:paraId="7666B442" w14:textId="77777777" w:rsidR="00B57C1A" w:rsidRPr="005E3DC7" w:rsidRDefault="00B57C1A" w:rsidP="00B57C1A">
      <w:pPr>
        <w:pStyle w:val="BodyText"/>
        <w:rPr>
          <w:rFonts w:ascii="Arial Narrow" w:hAnsi="Arial Narrow" w:cs="Arial"/>
          <w:sz w:val="20"/>
          <w:szCs w:val="20"/>
        </w:rPr>
      </w:pPr>
      <w:r w:rsidRPr="005E3DC7">
        <w:rPr>
          <w:rFonts w:ascii="Arial Narrow" w:hAnsi="Arial Narrow" w:cs="Arial"/>
          <w:sz w:val="20"/>
          <w:szCs w:val="20"/>
        </w:rPr>
        <w:t>Laboratory Supervisor/Director or Medical Director</w:t>
      </w:r>
    </w:p>
    <w:p w14:paraId="5D1E3871" w14:textId="77777777" w:rsidR="00B57C1A" w:rsidRPr="005E3DC7" w:rsidRDefault="00B57C1A" w:rsidP="00B57C1A">
      <w:pPr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br w:type="page"/>
      </w:r>
      <w:r w:rsidRPr="005E3DC7">
        <w:rPr>
          <w:rFonts w:ascii="Arial Narrow" w:hAnsi="Arial Narrow" w:cs="Arial"/>
          <w:b/>
          <w:sz w:val="20"/>
          <w:szCs w:val="20"/>
        </w:rPr>
        <w:lastRenderedPageBreak/>
        <w:t>REAGENTS and MATERIALS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39"/>
        <w:gridCol w:w="2513"/>
        <w:gridCol w:w="2518"/>
      </w:tblGrid>
      <w:tr w:rsidR="00456EC9" w:rsidRPr="000C5A11" w14:paraId="553362F7" w14:textId="77777777" w:rsidTr="00E70603">
        <w:trPr>
          <w:trHeight w:val="258"/>
        </w:trPr>
        <w:tc>
          <w:tcPr>
            <w:tcW w:w="2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B68399D" w14:textId="77777777" w:rsidR="00456EC9" w:rsidRPr="000C5A11" w:rsidRDefault="00456EC9" w:rsidP="00E70603">
            <w:pPr>
              <w:jc w:val="center"/>
              <w:rPr>
                <w:rFonts w:ascii="Arial Narrow" w:eastAsia="Arial Unicode MS" w:hAnsi="Arial Narrow" w:cs="Arial"/>
                <w:b/>
                <w:bCs/>
                <w:sz w:val="20"/>
                <w:szCs w:val="20"/>
              </w:rPr>
            </w:pPr>
            <w:r w:rsidRPr="000C5A11">
              <w:rPr>
                <w:rFonts w:ascii="Arial Narrow" w:hAnsi="Arial Narrow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731D3" w14:textId="77777777" w:rsidR="00456EC9" w:rsidRPr="000C5A11" w:rsidRDefault="00456EC9" w:rsidP="00E7060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0C5A11">
              <w:rPr>
                <w:rFonts w:ascii="Arial Narrow" w:hAnsi="Arial Narrow" w:cs="Arial"/>
                <w:b/>
                <w:bCs/>
                <w:sz w:val="20"/>
                <w:szCs w:val="20"/>
              </w:rPr>
              <w:t>Lot No.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F33CF" w14:textId="77777777" w:rsidR="00456EC9" w:rsidRPr="000C5A11" w:rsidRDefault="00456EC9" w:rsidP="00E7060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0C5A11">
              <w:rPr>
                <w:rFonts w:ascii="Arial Narrow" w:hAnsi="Arial Narrow" w:cs="Arial"/>
                <w:b/>
                <w:bCs/>
                <w:sz w:val="20"/>
                <w:szCs w:val="20"/>
              </w:rPr>
              <w:t>Expiration Date</w:t>
            </w:r>
          </w:p>
        </w:tc>
      </w:tr>
      <w:tr w:rsidR="00456EC9" w:rsidRPr="000C5A11" w14:paraId="2A0F9301" w14:textId="77777777" w:rsidTr="00E70603">
        <w:trPr>
          <w:trHeight w:val="258"/>
        </w:trPr>
        <w:tc>
          <w:tcPr>
            <w:tcW w:w="2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F68849C" w14:textId="77777777" w:rsidR="00456EC9" w:rsidRPr="000C5A11" w:rsidRDefault="00456EC9" w:rsidP="00E7060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Quant-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iT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1X dsDNA Assay Kit</w:t>
            </w:r>
          </w:p>
          <w:p w14:paraId="57B41735" w14:textId="77777777" w:rsidR="00456EC9" w:rsidRDefault="00456EC9" w:rsidP="00E7060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(Invitrogen Cat. No. Q33232</w:t>
            </w:r>
            <w:r w:rsidRPr="000C5A11">
              <w:rPr>
                <w:rFonts w:ascii="Arial Narrow" w:hAnsi="Arial Narrow" w:cs="Arial"/>
                <w:bCs/>
                <w:sz w:val="20"/>
                <w:szCs w:val="20"/>
              </w:rPr>
              <w:t xml:space="preserve">, stored at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+4</w:t>
            </w:r>
            <w:r w:rsidRPr="000C5A11">
              <w:rPr>
                <w:rFonts w:ascii="Arial Narrow" w:hAnsi="Arial Narrow" w:cs="Arial"/>
                <w:bCs/>
                <w:sz w:val="20"/>
                <w:szCs w:val="20"/>
              </w:rPr>
              <w:t xml:space="preserve"> °C)</w:t>
            </w:r>
          </w:p>
          <w:p w14:paraId="32EB317C" w14:textId="77777777" w:rsidR="00456EC9" w:rsidRDefault="00456EC9" w:rsidP="00E7060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  <w:p w14:paraId="03D624BD" w14:textId="77777777" w:rsidR="00456EC9" w:rsidRDefault="00456EC9" w:rsidP="00456EC9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Working Solution</w:t>
            </w:r>
          </w:p>
          <w:p w14:paraId="494C0D19" w14:textId="77777777" w:rsidR="00456EC9" w:rsidRPr="00456EC9" w:rsidRDefault="00456EC9" w:rsidP="00456EC9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Standards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8E5" w14:textId="77777777" w:rsidR="00456EC9" w:rsidRPr="000C5A11" w:rsidRDefault="00456EC9" w:rsidP="00E7060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21F061" w14:textId="77777777" w:rsidR="00456EC9" w:rsidRPr="000C5A11" w:rsidRDefault="00456EC9" w:rsidP="00E7060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456EC9" w:rsidRPr="000C5A11" w14:paraId="011796A9" w14:textId="77777777" w:rsidTr="00E70603">
        <w:trPr>
          <w:trHeight w:val="258"/>
        </w:trPr>
        <w:tc>
          <w:tcPr>
            <w:tcW w:w="2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2875811" w14:textId="77777777" w:rsidR="00456EC9" w:rsidRPr="000C5A11" w:rsidRDefault="00456EC9" w:rsidP="00E70603">
            <w:pPr>
              <w:rPr>
                <w:rFonts w:ascii="Arial Narrow" w:hAnsi="Arial Narrow" w:cs="Arial"/>
                <w:sz w:val="20"/>
                <w:szCs w:val="20"/>
              </w:rPr>
            </w:pPr>
            <w:r w:rsidRPr="000C5A11">
              <w:rPr>
                <w:rFonts w:ascii="Arial Narrow" w:hAnsi="Arial Narrow" w:cs="Arial"/>
                <w:sz w:val="20"/>
                <w:szCs w:val="20"/>
              </w:rPr>
              <w:t>96-well PCR plate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, black, G-bottom, chimney well </w:t>
            </w:r>
            <w:r>
              <w:rPr>
                <w:rFonts w:ascii="Arial Narrow" w:hAnsi="Arial Narrow" w:cs="Arial"/>
                <w:sz w:val="20"/>
                <w:szCs w:val="20"/>
              </w:rPr>
              <w:br/>
              <w:t>(Greiner Bio-One, Cat. No. 655096)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14:paraId="0D4A61B1" w14:textId="77777777" w:rsidR="00456EC9" w:rsidRPr="000C5A11" w:rsidRDefault="00456EC9" w:rsidP="00E7060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14:paraId="79926AC9" w14:textId="77777777" w:rsidR="00456EC9" w:rsidRPr="000C5A11" w:rsidRDefault="00456EC9" w:rsidP="00E7060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</w:tbl>
    <w:p w14:paraId="00FB8BC5" w14:textId="77777777" w:rsidR="00456EC9" w:rsidRDefault="00456EC9" w:rsidP="00B57C1A">
      <w:pPr>
        <w:rPr>
          <w:rFonts w:ascii="Arial Narrow" w:hAnsi="Arial Narrow" w:cs="Arial"/>
          <w:b/>
          <w:sz w:val="20"/>
          <w:szCs w:val="20"/>
        </w:rPr>
      </w:pPr>
    </w:p>
    <w:p w14:paraId="4D2DA4C9" w14:textId="77777777" w:rsidR="00B57C1A" w:rsidRPr="005E3DC7" w:rsidRDefault="00B57C1A" w:rsidP="00B57C1A">
      <w:pPr>
        <w:rPr>
          <w:rFonts w:ascii="Arial Narrow" w:hAnsi="Arial Narrow" w:cs="Arial"/>
          <w:b/>
          <w:sz w:val="20"/>
          <w:szCs w:val="20"/>
        </w:rPr>
      </w:pPr>
      <w:r w:rsidRPr="005E3DC7">
        <w:rPr>
          <w:rFonts w:ascii="Arial Narrow" w:hAnsi="Arial Narrow" w:cs="Arial"/>
          <w:b/>
          <w:sz w:val="20"/>
          <w:szCs w:val="20"/>
        </w:rPr>
        <w:t>EQUIPMENT</w:t>
      </w:r>
    </w:p>
    <w:tbl>
      <w:tblPr>
        <w:tblW w:w="4930" w:type="pct"/>
        <w:tblInd w:w="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231"/>
        <w:gridCol w:w="4692"/>
      </w:tblGrid>
      <w:tr w:rsidR="00B57C1A" w:rsidRPr="005E3DC7" w14:paraId="11165DA3" w14:textId="77777777" w:rsidTr="00191661">
        <w:trPr>
          <w:tblHeader/>
        </w:trPr>
        <w:tc>
          <w:tcPr>
            <w:tcW w:w="2636" w:type="pct"/>
            <w:tcBorders>
              <w:bottom w:val="double" w:sz="6" w:space="0" w:color="auto"/>
            </w:tcBorders>
            <w:vAlign w:val="center"/>
          </w:tcPr>
          <w:p w14:paraId="6B179C67" w14:textId="77777777" w:rsidR="00B57C1A" w:rsidRPr="005E3DC7" w:rsidRDefault="00B57C1A" w:rsidP="00B57C1A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E3DC7">
              <w:rPr>
                <w:rFonts w:ascii="Arial Narrow" w:hAnsi="Arial Narrow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2364" w:type="pct"/>
            <w:tcBorders>
              <w:bottom w:val="double" w:sz="6" w:space="0" w:color="auto"/>
            </w:tcBorders>
            <w:vAlign w:val="center"/>
          </w:tcPr>
          <w:p w14:paraId="03D803CC" w14:textId="77777777" w:rsidR="00B57C1A" w:rsidRPr="005E3DC7" w:rsidRDefault="00B57C1A" w:rsidP="00B57C1A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E3DC7">
              <w:rPr>
                <w:rFonts w:ascii="Arial Narrow" w:hAnsi="Arial Narrow" w:cs="Arial"/>
                <w:b/>
                <w:sz w:val="20"/>
                <w:szCs w:val="20"/>
              </w:rPr>
              <w:t>Serial Number, if necessary</w:t>
            </w:r>
          </w:p>
        </w:tc>
      </w:tr>
      <w:tr w:rsidR="00B57C1A" w:rsidRPr="009F661B" w14:paraId="29C09D5F" w14:textId="77777777" w:rsidTr="00191661">
        <w:trPr>
          <w:tblHeader/>
        </w:trPr>
        <w:tc>
          <w:tcPr>
            <w:tcW w:w="2636" w:type="pct"/>
            <w:tcBorders>
              <w:top w:val="nil"/>
              <w:bottom w:val="single" w:sz="2" w:space="0" w:color="000000"/>
            </w:tcBorders>
            <w:vAlign w:val="center"/>
          </w:tcPr>
          <w:p w14:paraId="2212F65B" w14:textId="77777777" w:rsidR="00B57C1A" w:rsidRPr="009F661B" w:rsidRDefault="00456EC9" w:rsidP="00B57C1A">
            <w:pPr>
              <w:pStyle w:val="NoSpacing"/>
              <w:spacing w:line="276" w:lineRule="auto"/>
              <w:jc w:val="both"/>
              <w:rPr>
                <w:rFonts w:ascii="Arial Narrow" w:eastAsia="Calibri" w:hAnsi="Arial Narrow"/>
                <w:sz w:val="20"/>
                <w:szCs w:val="22"/>
              </w:rPr>
            </w:pPr>
            <w:proofErr w:type="spellStart"/>
            <w:r>
              <w:rPr>
                <w:rFonts w:ascii="Arial Narrow" w:eastAsia="Calibri" w:hAnsi="Arial Narrow"/>
                <w:sz w:val="20"/>
                <w:szCs w:val="22"/>
              </w:rPr>
              <w:t>Flouroskan</w:t>
            </w:r>
            <w:proofErr w:type="spellEnd"/>
            <w:r>
              <w:rPr>
                <w:rFonts w:ascii="Arial Narrow" w:eastAsia="Calibri" w:hAnsi="Arial Narrow"/>
                <w:sz w:val="20"/>
                <w:szCs w:val="22"/>
              </w:rPr>
              <w:t xml:space="preserve">, </w:t>
            </w:r>
            <w:proofErr w:type="spellStart"/>
            <w:r>
              <w:rPr>
                <w:rFonts w:ascii="Arial Narrow" w:eastAsia="Calibri" w:hAnsi="Arial Narrow"/>
                <w:sz w:val="20"/>
                <w:szCs w:val="22"/>
              </w:rPr>
              <w:t>Thermo</w:t>
            </w:r>
            <w:proofErr w:type="spellEnd"/>
            <w:r>
              <w:rPr>
                <w:rFonts w:ascii="Arial Narrow" w:eastAsia="Calibri" w:hAnsi="Arial Narrow"/>
                <w:sz w:val="20"/>
                <w:szCs w:val="22"/>
              </w:rPr>
              <w:t xml:space="preserve"> Scientific</w:t>
            </w:r>
          </w:p>
        </w:tc>
        <w:tc>
          <w:tcPr>
            <w:tcW w:w="2364" w:type="pct"/>
            <w:tcBorders>
              <w:top w:val="double" w:sz="6" w:space="0" w:color="auto"/>
              <w:bottom w:val="single" w:sz="6" w:space="0" w:color="auto"/>
              <w:tr2bl w:val="nil"/>
            </w:tcBorders>
            <w:vAlign w:val="center"/>
          </w:tcPr>
          <w:p w14:paraId="4C81C71E" w14:textId="77777777" w:rsidR="00B57C1A" w:rsidRPr="009F661B" w:rsidRDefault="007E4F81" w:rsidP="00B57C1A">
            <w:pPr>
              <w:pStyle w:val="NoSpacing"/>
              <w:spacing w:line="276" w:lineRule="auto"/>
              <w:jc w:val="center"/>
              <w:rPr>
                <w:rFonts w:ascii="Arial Narrow" w:eastAsia="Calibri" w:hAnsi="Arial Narrow"/>
                <w:sz w:val="20"/>
                <w:szCs w:val="22"/>
              </w:rPr>
            </w:pPr>
            <w:r>
              <w:rPr>
                <w:rFonts w:ascii="Arial Narrow" w:eastAsia="Calibri" w:hAnsi="Arial Narrow"/>
                <w:sz w:val="20"/>
                <w:szCs w:val="22"/>
              </w:rPr>
              <w:t>374-700065</w:t>
            </w:r>
          </w:p>
        </w:tc>
      </w:tr>
      <w:tr w:rsidR="00921DCD" w:rsidRPr="009F661B" w14:paraId="5F4C750E" w14:textId="77777777" w:rsidTr="00E6165D">
        <w:trPr>
          <w:tblHeader/>
        </w:trPr>
        <w:tc>
          <w:tcPr>
            <w:tcW w:w="2636" w:type="pct"/>
            <w:tcBorders>
              <w:top w:val="nil"/>
              <w:bottom w:val="single" w:sz="2" w:space="0" w:color="000000"/>
            </w:tcBorders>
            <w:vAlign w:val="center"/>
          </w:tcPr>
          <w:p w14:paraId="5D620653" w14:textId="77777777" w:rsidR="00921DCD" w:rsidRDefault="007E4F81" w:rsidP="00B57C1A">
            <w:pPr>
              <w:pStyle w:val="NoSpacing"/>
              <w:spacing w:line="276" w:lineRule="auto"/>
              <w:jc w:val="both"/>
              <w:rPr>
                <w:rFonts w:ascii="Arial Narrow" w:eastAsia="Calibri" w:hAnsi="Arial Narrow"/>
                <w:sz w:val="20"/>
                <w:szCs w:val="22"/>
              </w:rPr>
            </w:pPr>
            <w:r>
              <w:rPr>
                <w:rFonts w:ascii="Arial Narrow" w:eastAsia="Calibri" w:hAnsi="Arial Narrow"/>
                <w:sz w:val="20"/>
                <w:szCs w:val="22"/>
              </w:rPr>
              <w:t>Post-</w:t>
            </w:r>
            <w:r w:rsidR="00921DCD">
              <w:rPr>
                <w:rFonts w:ascii="Arial Narrow" w:eastAsia="Calibri" w:hAnsi="Arial Narrow"/>
                <w:sz w:val="20"/>
                <w:szCs w:val="22"/>
              </w:rPr>
              <w:t>PCR clean hood</w:t>
            </w:r>
          </w:p>
        </w:tc>
        <w:tc>
          <w:tcPr>
            <w:tcW w:w="2364" w:type="pct"/>
            <w:tcBorders>
              <w:top w:val="single" w:sz="6" w:space="0" w:color="auto"/>
              <w:tr2bl w:val="single" w:sz="6" w:space="0" w:color="auto"/>
            </w:tcBorders>
            <w:vAlign w:val="center"/>
          </w:tcPr>
          <w:p w14:paraId="14997C91" w14:textId="77777777" w:rsidR="00921DCD" w:rsidRDefault="00921DCD" w:rsidP="00B57C1A">
            <w:pPr>
              <w:pStyle w:val="NoSpacing"/>
              <w:spacing w:line="276" w:lineRule="auto"/>
              <w:jc w:val="center"/>
              <w:rPr>
                <w:rFonts w:ascii="Arial Narrow" w:eastAsia="Calibri" w:hAnsi="Arial Narrow"/>
                <w:sz w:val="20"/>
                <w:szCs w:val="22"/>
              </w:rPr>
            </w:pPr>
          </w:p>
        </w:tc>
      </w:tr>
      <w:tr w:rsidR="00D87A89" w:rsidRPr="009F661B" w14:paraId="13F9C894" w14:textId="77777777" w:rsidTr="00E6165D">
        <w:trPr>
          <w:tblHeader/>
        </w:trPr>
        <w:tc>
          <w:tcPr>
            <w:tcW w:w="2636" w:type="pct"/>
            <w:tcBorders>
              <w:top w:val="nil"/>
              <w:bottom w:val="single" w:sz="2" w:space="0" w:color="000000"/>
            </w:tcBorders>
            <w:vAlign w:val="center"/>
          </w:tcPr>
          <w:p w14:paraId="133384A3" w14:textId="77777777" w:rsidR="00D87A89" w:rsidRDefault="00D87A89" w:rsidP="00B57C1A">
            <w:pPr>
              <w:pStyle w:val="NoSpacing"/>
              <w:spacing w:line="276" w:lineRule="auto"/>
              <w:jc w:val="both"/>
              <w:rPr>
                <w:rFonts w:ascii="Arial Narrow" w:eastAsia="Calibri" w:hAnsi="Arial Narrow"/>
                <w:sz w:val="20"/>
                <w:szCs w:val="22"/>
              </w:rPr>
            </w:pPr>
            <w:r>
              <w:rPr>
                <w:rFonts w:ascii="Arial Narrow" w:eastAsia="Calibri" w:hAnsi="Arial Narrow"/>
                <w:sz w:val="20"/>
                <w:szCs w:val="22"/>
              </w:rPr>
              <w:t>Serological pipettor</w:t>
            </w:r>
          </w:p>
        </w:tc>
        <w:tc>
          <w:tcPr>
            <w:tcW w:w="2364" w:type="pct"/>
            <w:tcBorders>
              <w:top w:val="single" w:sz="6" w:space="0" w:color="auto"/>
              <w:tr2bl w:val="single" w:sz="6" w:space="0" w:color="auto"/>
            </w:tcBorders>
            <w:vAlign w:val="center"/>
          </w:tcPr>
          <w:p w14:paraId="3A741FEE" w14:textId="77777777" w:rsidR="00D87A89" w:rsidRDefault="00D87A89" w:rsidP="00B57C1A">
            <w:pPr>
              <w:pStyle w:val="NoSpacing"/>
              <w:spacing w:line="276" w:lineRule="auto"/>
              <w:jc w:val="center"/>
              <w:rPr>
                <w:rFonts w:ascii="Arial Narrow" w:eastAsia="Calibri" w:hAnsi="Arial Narrow"/>
                <w:sz w:val="20"/>
                <w:szCs w:val="22"/>
              </w:rPr>
            </w:pPr>
          </w:p>
        </w:tc>
      </w:tr>
      <w:tr w:rsidR="00B57C1A" w:rsidRPr="005E3DC7" w14:paraId="764A9BB3" w14:textId="77777777" w:rsidTr="00E6165D">
        <w:trPr>
          <w:tblHeader/>
        </w:trPr>
        <w:tc>
          <w:tcPr>
            <w:tcW w:w="2636" w:type="pct"/>
            <w:vAlign w:val="center"/>
          </w:tcPr>
          <w:p w14:paraId="70908471" w14:textId="77777777" w:rsidR="00B57C1A" w:rsidRPr="003D5993" w:rsidRDefault="00B57C1A" w:rsidP="00B57C1A">
            <w:pPr>
              <w:rPr>
                <w:rFonts w:ascii="Arial Narrow" w:hAnsi="Arial Narrow" w:cs="Arial"/>
                <w:sz w:val="20"/>
                <w:szCs w:val="20"/>
              </w:rPr>
            </w:pPr>
            <w:r w:rsidRPr="003D5993">
              <w:rPr>
                <w:rFonts w:ascii="Arial Narrow" w:hAnsi="Arial Narrow" w:cs="Arial"/>
                <w:sz w:val="20"/>
                <w:szCs w:val="20"/>
              </w:rPr>
              <w:t>Single-channel microliter pipettor</w:t>
            </w:r>
          </w:p>
        </w:tc>
        <w:tc>
          <w:tcPr>
            <w:tcW w:w="2364" w:type="pct"/>
            <w:tcBorders>
              <w:bottom w:val="single" w:sz="6" w:space="0" w:color="auto"/>
              <w:tr2bl w:val="single" w:sz="4" w:space="0" w:color="auto"/>
            </w:tcBorders>
            <w:vAlign w:val="center"/>
          </w:tcPr>
          <w:p w14:paraId="7335E978" w14:textId="77777777" w:rsidR="00B57C1A" w:rsidRPr="005E3DC7" w:rsidRDefault="00B57C1A" w:rsidP="00B57C1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57C1A" w:rsidRPr="005E3DC7" w14:paraId="1969BB8F" w14:textId="77777777" w:rsidTr="00E6165D">
        <w:trPr>
          <w:tblHeader/>
        </w:trPr>
        <w:tc>
          <w:tcPr>
            <w:tcW w:w="2636" w:type="pct"/>
            <w:vAlign w:val="center"/>
          </w:tcPr>
          <w:p w14:paraId="27440CA7" w14:textId="77777777" w:rsidR="00B57C1A" w:rsidRPr="003D5993" w:rsidRDefault="00B57C1A" w:rsidP="00B57C1A">
            <w:pPr>
              <w:rPr>
                <w:rFonts w:ascii="Arial Narrow" w:hAnsi="Arial Narrow" w:cs="Arial"/>
                <w:sz w:val="20"/>
                <w:szCs w:val="20"/>
              </w:rPr>
            </w:pPr>
            <w:r w:rsidRPr="003D5993">
              <w:rPr>
                <w:rFonts w:ascii="Arial Narrow" w:hAnsi="Arial Narrow" w:cs="Arial"/>
                <w:sz w:val="20"/>
                <w:szCs w:val="20"/>
              </w:rPr>
              <w:t>Multiple-channel microliter pipettor</w:t>
            </w:r>
          </w:p>
        </w:tc>
        <w:tc>
          <w:tcPr>
            <w:tcW w:w="2364" w:type="pct"/>
            <w:tcBorders>
              <w:tr2bl w:val="single" w:sz="4" w:space="0" w:color="auto"/>
            </w:tcBorders>
            <w:vAlign w:val="center"/>
          </w:tcPr>
          <w:p w14:paraId="78A6286C" w14:textId="77777777" w:rsidR="00B57C1A" w:rsidRPr="005E3DC7" w:rsidRDefault="00B57C1A" w:rsidP="00B57C1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515101" w:rsidRPr="005E3DC7" w14:paraId="6FCF5FB8" w14:textId="77777777" w:rsidTr="00E6165D">
        <w:trPr>
          <w:tblHeader/>
        </w:trPr>
        <w:tc>
          <w:tcPr>
            <w:tcW w:w="2636" w:type="pct"/>
            <w:vAlign w:val="center"/>
          </w:tcPr>
          <w:p w14:paraId="084D2E66" w14:textId="77777777" w:rsidR="00515101" w:rsidRPr="003D5993" w:rsidRDefault="00515101" w:rsidP="00B57C1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Barrier pipette tips</w:t>
            </w:r>
          </w:p>
        </w:tc>
        <w:tc>
          <w:tcPr>
            <w:tcW w:w="2364" w:type="pct"/>
            <w:tcBorders>
              <w:tr2bl w:val="single" w:sz="4" w:space="0" w:color="auto"/>
            </w:tcBorders>
            <w:vAlign w:val="center"/>
          </w:tcPr>
          <w:p w14:paraId="13F9C38B" w14:textId="77777777" w:rsidR="00515101" w:rsidRPr="005E3DC7" w:rsidRDefault="00515101" w:rsidP="00B57C1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019806D7" w14:textId="77777777" w:rsidR="00B57C1A" w:rsidRPr="005E3DC7" w:rsidRDefault="00B57C1A" w:rsidP="00B57C1A">
      <w:pPr>
        <w:rPr>
          <w:rFonts w:ascii="Arial Narrow" w:hAnsi="Arial Narrow" w:cs="Arial"/>
          <w:b/>
          <w:sz w:val="20"/>
          <w:szCs w:val="20"/>
        </w:rPr>
      </w:pPr>
    </w:p>
    <w:p w14:paraId="404B1649" w14:textId="77777777" w:rsidR="00B57C1A" w:rsidRPr="005E3DC7" w:rsidRDefault="00B57C1A" w:rsidP="00CD26BE">
      <w:pPr>
        <w:pStyle w:val="BodyText"/>
        <w:ind w:left="-90"/>
        <w:rPr>
          <w:rFonts w:ascii="Arial Narrow" w:hAnsi="Arial Narrow" w:cs="Arial"/>
          <w:b/>
          <w:sz w:val="20"/>
          <w:szCs w:val="20"/>
        </w:rPr>
      </w:pPr>
      <w:r w:rsidRPr="005E3DC7">
        <w:rPr>
          <w:rFonts w:ascii="Arial Narrow" w:hAnsi="Arial Narrow" w:cs="Arial"/>
          <w:b/>
          <w:sz w:val="20"/>
          <w:szCs w:val="20"/>
        </w:rPr>
        <w:t xml:space="preserve">Procedure Checklist (check each step as completed)                   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</w:p>
    <w:p w14:paraId="1BA2C07F" w14:textId="77777777" w:rsidR="00B57C1A" w:rsidRPr="005E3DC7" w:rsidRDefault="00456EC9" w:rsidP="00CD26BE">
      <w:pPr>
        <w:ind w:left="-9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</w:rPr>
        <w:t>Post-</w:t>
      </w:r>
      <w:r w:rsidR="00191661">
        <w:rPr>
          <w:rFonts w:ascii="Arial Narrow" w:hAnsi="Arial Narrow" w:cs="Arial"/>
          <w:b/>
        </w:rPr>
        <w:t>PCR Area</w:t>
      </w:r>
      <w:r w:rsidR="000801E5">
        <w:rPr>
          <w:rFonts w:ascii="Arial Narrow" w:hAnsi="Arial Narrow" w:cs="Arial"/>
          <w:b/>
          <w:sz w:val="20"/>
          <w:szCs w:val="20"/>
        </w:rPr>
        <w:t xml:space="preserve">                              </w:t>
      </w:r>
      <w:r w:rsidR="00191661">
        <w:rPr>
          <w:rFonts w:ascii="Arial Narrow" w:hAnsi="Arial Narrow" w:cs="Arial"/>
          <w:b/>
          <w:sz w:val="20"/>
          <w:szCs w:val="20"/>
        </w:rPr>
        <w:t xml:space="preserve">                                </w:t>
      </w:r>
      <w:r>
        <w:rPr>
          <w:rFonts w:ascii="Arial Narrow" w:hAnsi="Arial Narrow" w:cs="Arial"/>
          <w:b/>
          <w:sz w:val="20"/>
          <w:szCs w:val="20"/>
        </w:rPr>
        <w:t xml:space="preserve">  </w:t>
      </w:r>
      <w:r w:rsidR="0084076D">
        <w:rPr>
          <w:rFonts w:ascii="Arial Narrow" w:hAnsi="Arial Narrow" w:cs="Arial"/>
          <w:b/>
          <w:sz w:val="20"/>
          <w:szCs w:val="20"/>
        </w:rPr>
        <w:t xml:space="preserve">Date:  </w:t>
      </w:r>
      <w:r w:rsidR="00B57C1A">
        <w:rPr>
          <w:rFonts w:ascii="Arial Narrow" w:hAnsi="Arial Narrow" w:cs="Arial"/>
          <w:b/>
          <w:sz w:val="20"/>
          <w:szCs w:val="20"/>
        </w:rPr>
        <w:t>________</w:t>
      </w:r>
      <w:r w:rsidR="004A3BF9">
        <w:rPr>
          <w:rFonts w:ascii="Arial Narrow" w:hAnsi="Arial Narrow" w:cs="Arial"/>
          <w:b/>
          <w:sz w:val="20"/>
          <w:szCs w:val="20"/>
        </w:rPr>
        <w:t xml:space="preserve">_________          </w:t>
      </w:r>
      <w:r w:rsidR="00B57C1A" w:rsidRPr="005E3DC7">
        <w:rPr>
          <w:rFonts w:ascii="Arial Narrow" w:hAnsi="Arial Narrow" w:cs="Arial"/>
          <w:b/>
          <w:sz w:val="20"/>
          <w:szCs w:val="20"/>
        </w:rPr>
        <w:t>Temperature of Room: _______________</w:t>
      </w:r>
      <w:r w:rsidR="004F16E3">
        <w:rPr>
          <w:rFonts w:ascii="Arial Narrow" w:hAnsi="Arial Narrow" w:cs="Arial"/>
          <w:b/>
          <w:sz w:val="20"/>
          <w:szCs w:val="20"/>
        </w:rPr>
        <w:br/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1"/>
        <w:gridCol w:w="9131"/>
      </w:tblGrid>
      <w:tr w:rsidR="00E1089A" w:rsidRPr="00EB23F9" w14:paraId="0E7F6962" w14:textId="77777777" w:rsidTr="00E1089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F7C23" w14:textId="77777777" w:rsidR="00E1089A" w:rsidRPr="005E3DC7" w:rsidRDefault="00E1089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A26CD" w14:textId="77777777" w:rsidR="00E1089A" w:rsidRDefault="00E1089A" w:rsidP="00E1089A">
            <w:pPr>
              <w:tabs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Remove Quant-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iT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1X dsDNA </w:t>
            </w:r>
            <w:r w:rsidR="00226664">
              <w:rPr>
                <w:rFonts w:ascii="Arial Narrow" w:hAnsi="Arial Narrow" w:cs="Arial"/>
                <w:sz w:val="20"/>
                <w:szCs w:val="20"/>
              </w:rPr>
              <w:t xml:space="preserve">HS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Assay kit from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+4</w:t>
            </w:r>
            <w:r w:rsidRPr="000C5A11">
              <w:rPr>
                <w:rFonts w:ascii="Arial Narrow" w:hAnsi="Arial Narrow" w:cs="Arial"/>
                <w:bCs/>
                <w:sz w:val="20"/>
                <w:szCs w:val="20"/>
              </w:rPr>
              <w:t xml:space="preserve"> °C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allow to equilibrate to room temperature</w:t>
            </w:r>
            <w:r w:rsidR="007E4F81">
              <w:rPr>
                <w:rFonts w:ascii="Arial Narrow" w:hAnsi="Arial Narrow" w:cs="Arial"/>
                <w:sz w:val="20"/>
                <w:szCs w:val="20"/>
              </w:rPr>
              <w:t xml:space="preserve"> and turn on </w:t>
            </w:r>
            <w:proofErr w:type="spellStart"/>
            <w:r w:rsidR="007E4F81">
              <w:rPr>
                <w:rFonts w:ascii="Arial Narrow" w:hAnsi="Arial Narrow" w:cs="Arial"/>
                <w:sz w:val="20"/>
                <w:szCs w:val="20"/>
              </w:rPr>
              <w:t>Flouroskan</w:t>
            </w:r>
            <w:proofErr w:type="spellEnd"/>
            <w:r w:rsidR="007E4F81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</w:p>
        </w:tc>
      </w:tr>
      <w:tr w:rsidR="00E1089A" w:rsidRPr="00EB23F9" w14:paraId="52EA85B2" w14:textId="77777777" w:rsidTr="00E1089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A7F16" w14:textId="77777777" w:rsidR="00E1089A" w:rsidRPr="005E3DC7" w:rsidRDefault="00E1089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4875" w14:textId="77777777" w:rsidR="00E1089A" w:rsidRDefault="00E1089A" w:rsidP="00E1089A">
            <w:pPr>
              <w:tabs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SkanIt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RE software and open </w:t>
            </w:r>
            <w:r w:rsidR="007E4F81">
              <w:rPr>
                <w:rFonts w:ascii="Arial Narrow" w:hAnsi="Arial Narrow" w:cs="Arial"/>
                <w:sz w:val="20"/>
                <w:szCs w:val="20"/>
              </w:rPr>
              <w:t>NGS Quant-</w:t>
            </w:r>
            <w:proofErr w:type="spellStart"/>
            <w:r w:rsidR="007E4F81">
              <w:rPr>
                <w:rFonts w:ascii="Arial Narrow" w:hAnsi="Arial Narrow" w:cs="Arial"/>
                <w:sz w:val="20"/>
                <w:szCs w:val="20"/>
              </w:rPr>
              <w:t>iT</w:t>
            </w:r>
            <w:proofErr w:type="spellEnd"/>
            <w:r w:rsidR="007E4F81">
              <w:rPr>
                <w:rFonts w:ascii="Arial Narrow" w:hAnsi="Arial Narrow" w:cs="Arial"/>
                <w:sz w:val="20"/>
                <w:szCs w:val="20"/>
              </w:rPr>
              <w:t xml:space="preserve"> 1X dsDNA HS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template.skax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file</w:t>
            </w:r>
            <w:r w:rsidR="007E4F81">
              <w:rPr>
                <w:rFonts w:ascii="Arial Narrow" w:hAnsi="Arial Narrow" w:cs="Arial"/>
                <w:sz w:val="20"/>
                <w:szCs w:val="20"/>
              </w:rPr>
              <w:t xml:space="preserve"> located on the Desktop.</w:t>
            </w:r>
          </w:p>
        </w:tc>
      </w:tr>
      <w:tr w:rsidR="00E1089A" w:rsidRPr="00EB23F9" w14:paraId="0AE342C0" w14:textId="77777777" w:rsidTr="00E1089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EBAA" w14:textId="77777777" w:rsidR="00E1089A" w:rsidRPr="005E3DC7" w:rsidRDefault="00E1089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87EBF" w14:textId="597F02A5" w:rsidR="00E1089A" w:rsidRPr="00121A32" w:rsidRDefault="00E1089A" w:rsidP="00E1089A">
            <w:pPr>
              <w:tabs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Save As </w:t>
            </w:r>
            <w:r w:rsidR="00C322E9">
              <w:rPr>
                <w:rFonts w:ascii="Arial Narrow" w:hAnsi="Arial Narrow" w:cs="Arial"/>
                <w:sz w:val="20"/>
                <w:szCs w:val="20"/>
              </w:rPr>
              <w:t>NGS 25-CM13  Library QC__CL</w:t>
            </w: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 to </w:t>
            </w:r>
            <w:r w:rsidR="007E4F81">
              <w:rPr>
                <w:rFonts w:ascii="Arial Narrow" w:hAnsi="Arial Narrow" w:cs="Arial"/>
                <w:sz w:val="20"/>
                <w:szCs w:val="20"/>
              </w:rPr>
              <w:t>NGS Quant-</w:t>
            </w:r>
            <w:proofErr w:type="spellStart"/>
            <w:r w:rsidR="007E4F81">
              <w:rPr>
                <w:rFonts w:ascii="Arial Narrow" w:hAnsi="Arial Narrow" w:cs="Arial"/>
                <w:sz w:val="20"/>
                <w:szCs w:val="20"/>
              </w:rPr>
              <w:t>iT</w:t>
            </w:r>
            <w:proofErr w:type="spellEnd"/>
            <w:r w:rsidR="007E4F81">
              <w:rPr>
                <w:rFonts w:ascii="Arial Narrow" w:hAnsi="Arial Narrow" w:cs="Arial"/>
                <w:sz w:val="20"/>
                <w:szCs w:val="20"/>
              </w:rPr>
              <w:t xml:space="preserve"> 1X dsDNA HS </w:t>
            </w:r>
            <w:r w:rsidR="00BA6C11" w:rsidRPr="00121A32">
              <w:rPr>
                <w:rFonts w:ascii="Arial Narrow" w:hAnsi="Arial Narrow" w:cs="Arial"/>
                <w:sz w:val="20"/>
                <w:szCs w:val="20"/>
              </w:rPr>
              <w:t xml:space="preserve">Results on </w:t>
            </w:r>
            <w:r w:rsidR="007E4F81">
              <w:rPr>
                <w:rFonts w:ascii="Arial Narrow" w:hAnsi="Arial Narrow" w:cs="Arial"/>
                <w:sz w:val="20"/>
                <w:szCs w:val="20"/>
              </w:rPr>
              <w:t>D</w:t>
            </w:r>
            <w:r w:rsidR="00BA6C11" w:rsidRPr="00121A32">
              <w:rPr>
                <w:rFonts w:ascii="Arial Narrow" w:hAnsi="Arial Narrow" w:cs="Arial"/>
                <w:sz w:val="20"/>
                <w:szCs w:val="20"/>
              </w:rPr>
              <w:t>esktop</w:t>
            </w: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</w:p>
        </w:tc>
      </w:tr>
      <w:tr w:rsidR="00226664" w:rsidRPr="00EB23F9" w14:paraId="05D38144" w14:textId="77777777" w:rsidTr="00E1089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47FAA" w14:textId="77777777" w:rsidR="00226664" w:rsidRPr="005E3DC7" w:rsidRDefault="00226664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27446" w14:textId="77777777" w:rsidR="00226664" w:rsidRPr="00121A32" w:rsidRDefault="00226664" w:rsidP="00E1089A">
            <w:pPr>
              <w:tabs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Close </w:t>
            </w:r>
            <w:r>
              <w:rPr>
                <w:rFonts w:ascii="Arial Narrow" w:hAnsi="Arial Narrow" w:cs="Arial"/>
                <w:sz w:val="20"/>
                <w:szCs w:val="20"/>
              </w:rPr>
              <w:t>NGS Quant-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iT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1X dsDNA HS</w:t>
            </w: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121A32">
              <w:rPr>
                <w:rFonts w:ascii="Arial Narrow" w:hAnsi="Arial Narrow" w:cs="Arial"/>
                <w:sz w:val="20"/>
                <w:szCs w:val="20"/>
              </w:rPr>
              <w:t>template.skax</w:t>
            </w:r>
            <w:proofErr w:type="spellEnd"/>
            <w:r w:rsidRPr="00121A32">
              <w:rPr>
                <w:rFonts w:ascii="Arial Narrow" w:hAnsi="Arial Narrow" w:cs="Arial"/>
                <w:sz w:val="20"/>
                <w:szCs w:val="20"/>
              </w:rPr>
              <w:t>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Do not alter this file in any way.</w:t>
            </w:r>
          </w:p>
        </w:tc>
      </w:tr>
      <w:tr w:rsidR="00E1089A" w:rsidRPr="00EB23F9" w14:paraId="09549C2C" w14:textId="77777777" w:rsidTr="00E1089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2CD65" w14:textId="77777777" w:rsidR="00E1089A" w:rsidRPr="005E3DC7" w:rsidRDefault="00E1089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E5E4D" w14:textId="16DAD508" w:rsidR="00E1089A" w:rsidRPr="00121A32" w:rsidRDefault="00E1089A" w:rsidP="00E1089A">
            <w:pPr>
              <w:tabs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Click Plate Layout, name </w:t>
            </w:r>
            <w:r w:rsidR="00226664"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late as </w:t>
            </w:r>
            <w:r w:rsidR="00C322E9">
              <w:rPr>
                <w:rFonts w:ascii="Arial Narrow" w:hAnsi="Arial Narrow" w:cs="Arial"/>
                <w:sz w:val="20"/>
                <w:szCs w:val="20"/>
              </w:rPr>
              <w:t>NGS 25-CM13  Library QC__CL</w:t>
            </w: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, then click Unknown. </w:t>
            </w:r>
          </w:p>
        </w:tc>
      </w:tr>
      <w:tr w:rsidR="00E1089A" w:rsidRPr="00EB23F9" w14:paraId="0EF72E58" w14:textId="77777777" w:rsidTr="00E1089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8028E" w14:textId="77777777" w:rsidR="00E1089A" w:rsidRPr="005E3DC7" w:rsidRDefault="00E1089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6A865" w14:textId="77777777" w:rsidR="00121A32" w:rsidRPr="00121A32" w:rsidRDefault="00E1089A" w:rsidP="00E1089A">
            <w:pPr>
              <w:tabs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Click Replicates and change Column to </w:t>
            </w:r>
            <w:r w:rsidR="0024456D">
              <w:rPr>
                <w:rFonts w:ascii="Arial Narrow" w:hAnsi="Arial Narrow" w:cs="Arial"/>
                <w:sz w:val="20"/>
                <w:szCs w:val="20"/>
              </w:rPr>
              <w:t>2</w:t>
            </w:r>
            <w:r w:rsidRPr="00121A32">
              <w:rPr>
                <w:rFonts w:ascii="Arial Narrow" w:hAnsi="Arial Narrow" w:cs="Arial"/>
                <w:sz w:val="20"/>
                <w:szCs w:val="20"/>
              </w:rPr>
              <w:t>.</w:t>
            </w:r>
            <w:r w:rsidR="00121A32">
              <w:rPr>
                <w:rFonts w:ascii="Arial Narrow" w:hAnsi="Arial Narrow" w:cs="Arial"/>
                <w:sz w:val="20"/>
                <w:szCs w:val="20"/>
              </w:rPr>
              <w:t xml:space="preserve"> Change Dilution Factor to 1</w:t>
            </w:r>
            <w:r w:rsidR="00160A00">
              <w:rPr>
                <w:rFonts w:ascii="Arial Narrow" w:hAnsi="Arial Narrow" w:cs="Arial"/>
                <w:sz w:val="20"/>
                <w:szCs w:val="20"/>
              </w:rPr>
              <w:t>:</w:t>
            </w:r>
            <w:r w:rsidR="00121A32">
              <w:rPr>
                <w:rFonts w:ascii="Arial Narrow" w:hAnsi="Arial Narrow" w:cs="Arial"/>
                <w:sz w:val="20"/>
                <w:szCs w:val="20"/>
              </w:rPr>
              <w:t>0</w:t>
            </w:r>
            <w:r w:rsidR="00160A00">
              <w:rPr>
                <w:rFonts w:ascii="Arial Narrow" w:hAnsi="Arial Narrow" w:cs="Arial"/>
                <w:sz w:val="20"/>
                <w:szCs w:val="20"/>
              </w:rPr>
              <w:t>.</w:t>
            </w:r>
            <w:r w:rsidR="00121A32">
              <w:rPr>
                <w:rFonts w:ascii="Arial Narrow" w:hAnsi="Arial Narrow" w:cs="Arial"/>
                <w:sz w:val="20"/>
                <w:szCs w:val="20"/>
              </w:rPr>
              <w:t>5.</w:t>
            </w:r>
          </w:p>
        </w:tc>
      </w:tr>
      <w:tr w:rsidR="00E1089A" w:rsidRPr="00EB23F9" w14:paraId="573FCD4A" w14:textId="77777777" w:rsidTr="00E1089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99EFD" w14:textId="77777777" w:rsidR="00E1089A" w:rsidRPr="005E3DC7" w:rsidRDefault="00E1089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53284" w14:textId="77777777" w:rsidR="00E1089A" w:rsidRPr="00121A32" w:rsidRDefault="00E1089A" w:rsidP="00E1089A">
            <w:pPr>
              <w:tabs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Using the pointer, select the first well of each Unknown DNA </w:t>
            </w:r>
            <w:r w:rsidR="0024456D">
              <w:rPr>
                <w:rFonts w:ascii="Arial Narrow" w:hAnsi="Arial Narrow" w:cs="Arial"/>
                <w:sz w:val="20"/>
                <w:szCs w:val="20"/>
              </w:rPr>
              <w:t>duplicate</w:t>
            </w: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 according to Table 1.</w:t>
            </w:r>
          </w:p>
        </w:tc>
      </w:tr>
      <w:tr w:rsidR="001558F1" w:rsidRPr="00EB23F9" w14:paraId="1FEA129F" w14:textId="77777777" w:rsidTr="00E1089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379D5" w14:textId="77777777" w:rsidR="001558F1" w:rsidRPr="005E3DC7" w:rsidRDefault="001558F1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B414" w14:textId="77777777" w:rsidR="001558F1" w:rsidRPr="00121A32" w:rsidRDefault="001558F1" w:rsidP="00E1089A">
            <w:pPr>
              <w:tabs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121A32">
              <w:rPr>
                <w:rFonts w:ascii="Arial Narrow" w:hAnsi="Arial Narrow" w:cs="Arial"/>
                <w:sz w:val="20"/>
                <w:szCs w:val="20"/>
              </w:rPr>
              <w:t>Select all replicates of each Unknown sample, right-click to Edit Samples and rename according to Table 1.</w:t>
            </w:r>
            <w:r w:rsidR="00AF36B1">
              <w:rPr>
                <w:rFonts w:ascii="Arial Narrow" w:hAnsi="Arial Narrow" w:cs="Arial"/>
                <w:sz w:val="20"/>
                <w:szCs w:val="20"/>
              </w:rPr>
              <w:t xml:space="preserve"> Verify correct positioning of samples in plate.</w:t>
            </w:r>
          </w:p>
        </w:tc>
      </w:tr>
      <w:tr w:rsidR="00E1089A" w:rsidRPr="00EB23F9" w14:paraId="48B8E24F" w14:textId="77777777" w:rsidTr="00E1089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92FCE" w14:textId="77777777" w:rsidR="00E1089A" w:rsidRPr="005E3DC7" w:rsidRDefault="00E1089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BEE11" w14:textId="77777777" w:rsidR="00E1089A" w:rsidRPr="00121A32" w:rsidRDefault="00E1089A" w:rsidP="00E1089A">
            <w:pPr>
              <w:tabs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121A32">
              <w:rPr>
                <w:rFonts w:ascii="Arial Narrow" w:hAnsi="Arial Narrow" w:cs="Arial"/>
                <w:sz w:val="20"/>
                <w:szCs w:val="20"/>
              </w:rPr>
              <w:t>Go to Post-PCR room and prepare black microplate and reservoir.</w:t>
            </w:r>
          </w:p>
        </w:tc>
      </w:tr>
      <w:tr w:rsidR="00E1089A" w:rsidRPr="00EB23F9" w14:paraId="4A02F8C9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ECC42" w14:textId="77777777" w:rsidR="00E1089A" w:rsidRPr="005E3DC7" w:rsidRDefault="00E1089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FED4" w14:textId="77777777" w:rsidR="00E1089A" w:rsidRPr="00121A32" w:rsidRDefault="00E1089A" w:rsidP="00E1089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Add 10 </w:t>
            </w:r>
            <w:proofErr w:type="spellStart"/>
            <w:r w:rsidRPr="00121A32">
              <w:rPr>
                <w:rFonts w:ascii="Arial Narrow" w:hAnsi="Arial Narrow" w:cs="Arial"/>
                <w:sz w:val="20"/>
                <w:szCs w:val="20"/>
              </w:rPr>
              <w:t>μL</w:t>
            </w:r>
            <w:proofErr w:type="spellEnd"/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 of each Quant-</w:t>
            </w:r>
            <w:proofErr w:type="spellStart"/>
            <w:r w:rsidRPr="00121A32">
              <w:rPr>
                <w:rFonts w:ascii="Arial Narrow" w:hAnsi="Arial Narrow" w:cs="Arial"/>
                <w:sz w:val="20"/>
                <w:szCs w:val="20"/>
              </w:rPr>
              <w:t>iT</w:t>
            </w:r>
            <w:proofErr w:type="spellEnd"/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 1X dsDNA HS Standard to </w:t>
            </w:r>
            <w:r w:rsidR="0024456D">
              <w:rPr>
                <w:rFonts w:ascii="Arial Narrow" w:hAnsi="Arial Narrow" w:cs="Arial"/>
                <w:sz w:val="20"/>
                <w:szCs w:val="20"/>
              </w:rPr>
              <w:t>duplicate</w:t>
            </w: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 wells according to Table 1.</w:t>
            </w:r>
          </w:p>
        </w:tc>
      </w:tr>
      <w:tr w:rsidR="00E1089A" w:rsidRPr="00EB23F9" w14:paraId="5CD321E3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F14D4" w14:textId="77777777" w:rsidR="00E1089A" w:rsidRPr="00A120A5" w:rsidRDefault="00E1089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EF2BE" w14:textId="77777777" w:rsidR="00E1089A" w:rsidRPr="00121A32" w:rsidRDefault="00E1089A" w:rsidP="00E1089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Add </w:t>
            </w:r>
            <w:r w:rsidR="00D93009" w:rsidRPr="00121A32">
              <w:rPr>
                <w:rFonts w:ascii="Arial Narrow" w:hAnsi="Arial Narrow" w:cs="Arial"/>
                <w:sz w:val="20"/>
                <w:szCs w:val="20"/>
              </w:rPr>
              <w:t>2</w:t>
            </w: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121A32">
              <w:rPr>
                <w:rFonts w:ascii="Arial Narrow" w:hAnsi="Arial Narrow" w:cs="Arial"/>
                <w:sz w:val="20"/>
                <w:szCs w:val="20"/>
              </w:rPr>
              <w:t>μL</w:t>
            </w:r>
            <w:proofErr w:type="spellEnd"/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 of each Unknown DNA sample to </w:t>
            </w:r>
            <w:r w:rsidR="0024456D">
              <w:rPr>
                <w:rFonts w:ascii="Arial Narrow" w:hAnsi="Arial Narrow" w:cs="Arial"/>
                <w:sz w:val="20"/>
                <w:szCs w:val="20"/>
              </w:rPr>
              <w:t>duplicate</w:t>
            </w: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 wells according to Table 1. </w:t>
            </w:r>
          </w:p>
        </w:tc>
      </w:tr>
      <w:tr w:rsidR="00E1089A" w:rsidRPr="00EB23F9" w14:paraId="10B04AED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7EA84" w14:textId="77777777" w:rsidR="00E1089A" w:rsidRPr="00A120A5" w:rsidRDefault="00E1089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C96C1" w14:textId="389556BA" w:rsidR="00E1089A" w:rsidRPr="00121A32" w:rsidRDefault="00E1089A" w:rsidP="00E1089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Add </w:t>
            </w:r>
            <w:r w:rsidR="00C322E9">
              <w:rPr>
                <w:rFonts w:ascii="Arial Narrow" w:hAnsi="Arial Narrow" w:cs="Arial"/>
                <w:sz w:val="20"/>
                <w:szCs w:val="20"/>
              </w:rPr>
              <w:t>11</w:t>
            </w: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 mL Working Solution to reservoir.</w:t>
            </w:r>
          </w:p>
        </w:tc>
      </w:tr>
      <w:tr w:rsidR="00E1089A" w:rsidRPr="00EB23F9" w14:paraId="038A523A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70D49" w14:textId="77777777" w:rsidR="00E1089A" w:rsidRPr="00A120A5" w:rsidRDefault="00E1089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58349" w14:textId="77777777" w:rsidR="00E1089A" w:rsidRPr="00A120A5" w:rsidRDefault="00E1089A" w:rsidP="00E1089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456EC9">
              <w:rPr>
                <w:rFonts w:ascii="Arial Narrow" w:hAnsi="Arial Narrow" w:cs="Arial"/>
                <w:sz w:val="20"/>
                <w:szCs w:val="20"/>
              </w:rPr>
              <w:t xml:space="preserve">Load 200 </w:t>
            </w:r>
            <w:proofErr w:type="spellStart"/>
            <w:r w:rsidRPr="00456EC9">
              <w:rPr>
                <w:rFonts w:ascii="Arial Narrow" w:hAnsi="Arial Narrow" w:cs="Arial"/>
                <w:sz w:val="20"/>
                <w:szCs w:val="20"/>
              </w:rPr>
              <w:t>μL</w:t>
            </w:r>
            <w:proofErr w:type="spellEnd"/>
            <w:r w:rsidRPr="00456EC9">
              <w:rPr>
                <w:rFonts w:ascii="Arial Narrow" w:hAnsi="Arial Narrow" w:cs="Arial"/>
                <w:sz w:val="20"/>
                <w:szCs w:val="20"/>
              </w:rPr>
              <w:t xml:space="preserve"> of Quant-</w:t>
            </w:r>
            <w:proofErr w:type="spellStart"/>
            <w:r w:rsidRPr="00456EC9">
              <w:rPr>
                <w:rFonts w:ascii="Arial Narrow" w:hAnsi="Arial Narrow" w:cs="Arial"/>
                <w:sz w:val="20"/>
                <w:szCs w:val="20"/>
              </w:rPr>
              <w:t>iT</w:t>
            </w:r>
            <w:proofErr w:type="spellEnd"/>
            <w:r w:rsidRPr="00456EC9">
              <w:rPr>
                <w:rFonts w:ascii="Arial Narrow" w:hAnsi="Arial Narrow" w:cs="Arial"/>
                <w:sz w:val="20"/>
                <w:szCs w:val="20"/>
              </w:rPr>
              <w:t xml:space="preserve"> 1X dsDNA</w:t>
            </w:r>
            <w:r w:rsidR="00226664">
              <w:rPr>
                <w:rFonts w:ascii="Arial Narrow" w:hAnsi="Arial Narrow" w:cs="Arial"/>
                <w:sz w:val="20"/>
                <w:szCs w:val="20"/>
              </w:rPr>
              <w:t xml:space="preserve"> HS</w:t>
            </w:r>
            <w:r w:rsidRPr="00456EC9">
              <w:rPr>
                <w:rFonts w:ascii="Arial Narrow" w:hAnsi="Arial Narrow" w:cs="Arial"/>
                <w:sz w:val="20"/>
                <w:szCs w:val="20"/>
              </w:rPr>
              <w:t xml:space="preserve"> working solution into each microplate well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containing Standard or Unknown sample using a multichannel pipettor.</w:t>
            </w:r>
          </w:p>
        </w:tc>
      </w:tr>
      <w:tr w:rsidR="00E1089A" w:rsidRPr="00EB23F9" w14:paraId="788DB983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13237" w14:textId="77777777" w:rsidR="00E1089A" w:rsidRPr="00A120A5" w:rsidRDefault="00E1089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05C32" w14:textId="77777777" w:rsidR="00E1089A" w:rsidRPr="00A120A5" w:rsidRDefault="00E1089A" w:rsidP="00E1089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Tap microplate gently to settle any liquid remaining on well walls.</w:t>
            </w:r>
          </w:p>
        </w:tc>
      </w:tr>
      <w:tr w:rsidR="00E1089A" w:rsidRPr="00EB23F9" w14:paraId="3D2FBB0D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2BE23" w14:textId="77777777" w:rsidR="00E1089A" w:rsidRPr="00A120A5" w:rsidRDefault="00E1089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461E" w14:textId="77777777" w:rsidR="00E1089A" w:rsidRPr="00A120A5" w:rsidRDefault="00E1089A" w:rsidP="00E1089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Load uncovered microplate into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Flouroskan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instrument by clicking red Eject button.</w:t>
            </w:r>
          </w:p>
        </w:tc>
      </w:tr>
      <w:tr w:rsidR="00E1089A" w:rsidRPr="00EB23F9" w14:paraId="02A5E5BD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7A681" w14:textId="77777777" w:rsidR="00E1089A" w:rsidRPr="00A120A5" w:rsidRDefault="00E1089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B9953" w14:textId="77777777" w:rsidR="00E1089A" w:rsidRPr="00A120A5" w:rsidRDefault="00E1089A" w:rsidP="00E1089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Click green Start button.</w:t>
            </w:r>
          </w:p>
        </w:tc>
      </w:tr>
      <w:tr w:rsidR="00E1089A" w:rsidRPr="00EB23F9" w14:paraId="4415B9B4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B3C62" w14:textId="77777777" w:rsidR="00E1089A" w:rsidRPr="00A120A5" w:rsidRDefault="00E1089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4255" w14:textId="77777777" w:rsidR="00E1089A" w:rsidRPr="00A120A5" w:rsidRDefault="00E1089A" w:rsidP="00E1089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After run is complete, discard microplate</w:t>
            </w:r>
            <w:r w:rsidR="005C353A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</w:p>
        </w:tc>
      </w:tr>
      <w:tr w:rsidR="005C353A" w:rsidRPr="00EB23F9" w14:paraId="53ED01E3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20DED" w14:textId="77777777" w:rsidR="005C353A" w:rsidRPr="00A120A5" w:rsidRDefault="005C353A" w:rsidP="00E1089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D0746" w14:textId="77777777" w:rsidR="005C353A" w:rsidRDefault="005C353A" w:rsidP="00E1089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Save run and open Notepad.</w:t>
            </w:r>
          </w:p>
        </w:tc>
      </w:tr>
      <w:tr w:rsidR="005C353A" w:rsidRPr="00EB23F9" w14:paraId="353EC484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E4C2A" w14:textId="77777777" w:rsidR="005C353A" w:rsidRPr="00A120A5" w:rsidRDefault="005C353A" w:rsidP="005C35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B3EA" w14:textId="77777777" w:rsidR="005C353A" w:rsidRDefault="005C353A" w:rsidP="005C353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Click Standard Curve 1 and verify R</w:t>
            </w:r>
            <w:r w:rsidRPr="005C353A">
              <w:rPr>
                <w:rFonts w:ascii="Arial Narrow" w:hAnsi="Arial Narrow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is &gt;0.90.</w:t>
            </w:r>
          </w:p>
        </w:tc>
      </w:tr>
      <w:tr w:rsidR="005C353A" w:rsidRPr="00EB23F9" w14:paraId="43DAF22A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5D1BF" w14:textId="77777777" w:rsidR="005C353A" w:rsidRPr="00A120A5" w:rsidRDefault="005C353A" w:rsidP="005C35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C6567" w14:textId="77777777" w:rsidR="005C353A" w:rsidRPr="005C353A" w:rsidRDefault="005C353A" w:rsidP="005C353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Click Average, SD, CV% 1. Click List.</w:t>
            </w:r>
          </w:p>
        </w:tc>
      </w:tr>
      <w:tr w:rsidR="005C353A" w:rsidRPr="00EB23F9" w14:paraId="352BD8FE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9159E" w14:textId="77777777" w:rsidR="005C353A" w:rsidRPr="00A120A5" w:rsidRDefault="005C353A" w:rsidP="005C35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1881" w14:textId="77777777" w:rsidR="005C353A" w:rsidRDefault="005C353A" w:rsidP="005C353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Select all rows using Ctrl-A. Right click to Copy selected.</w:t>
            </w:r>
            <w:r w:rsidR="00926BB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87A89" w:rsidRPr="00121A32">
              <w:rPr>
                <w:rFonts w:ascii="Arial Narrow" w:hAnsi="Arial Narrow" w:cs="Arial"/>
                <w:sz w:val="20"/>
                <w:szCs w:val="20"/>
              </w:rPr>
              <w:t>Paste to Notepad</w:t>
            </w:r>
            <w:r w:rsidR="00D87A89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  <w:r w:rsidR="00926BB3">
              <w:rPr>
                <w:rFonts w:ascii="Arial Narrow" w:hAnsi="Arial Narrow" w:cs="Arial"/>
                <w:sz w:val="20"/>
                <w:szCs w:val="20"/>
              </w:rPr>
              <w:t>Verify sample order is correct on .txt file.</w:t>
            </w:r>
          </w:p>
        </w:tc>
      </w:tr>
      <w:tr w:rsidR="005C353A" w:rsidRPr="00EB23F9" w14:paraId="67140828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050BA" w14:textId="77777777" w:rsidR="005C353A" w:rsidRPr="00A120A5" w:rsidRDefault="005C353A" w:rsidP="005C35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5E236" w14:textId="58A3C00C" w:rsidR="005C353A" w:rsidRPr="00121A32" w:rsidRDefault="005C353A" w:rsidP="005C353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Save Notepad as </w:t>
            </w:r>
            <w:r w:rsidR="00C322E9">
              <w:rPr>
                <w:rFonts w:ascii="Arial Narrow" w:hAnsi="Arial Narrow" w:cs="Arial"/>
                <w:sz w:val="20"/>
                <w:szCs w:val="20"/>
              </w:rPr>
              <w:t>NGS 25-CM13  Library QC__CL</w:t>
            </w: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26664">
              <w:rPr>
                <w:rFonts w:ascii="Arial Narrow" w:hAnsi="Arial Narrow" w:cs="Arial"/>
                <w:sz w:val="20"/>
                <w:szCs w:val="20"/>
              </w:rPr>
              <w:t xml:space="preserve">Results </w:t>
            </w: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to </w:t>
            </w:r>
            <w:r w:rsidR="00226664">
              <w:rPr>
                <w:rFonts w:ascii="Arial Narrow" w:hAnsi="Arial Narrow" w:cs="Arial"/>
                <w:sz w:val="20"/>
                <w:szCs w:val="20"/>
              </w:rPr>
              <w:t xml:space="preserve">NGS </w:t>
            </w:r>
            <w:r w:rsidR="00226664" w:rsidRPr="00D87A89">
              <w:rPr>
                <w:rFonts w:ascii="Arial Narrow" w:hAnsi="Arial Narrow" w:cs="Arial"/>
                <w:sz w:val="20"/>
                <w:szCs w:val="20"/>
              </w:rPr>
              <w:t>Quant-</w:t>
            </w:r>
            <w:proofErr w:type="spellStart"/>
            <w:r w:rsidR="00226664" w:rsidRPr="00D87A89">
              <w:rPr>
                <w:rFonts w:ascii="Arial Narrow" w:hAnsi="Arial Narrow" w:cs="Arial"/>
                <w:sz w:val="20"/>
                <w:szCs w:val="20"/>
              </w:rPr>
              <w:t>iT</w:t>
            </w:r>
            <w:proofErr w:type="spellEnd"/>
            <w:r w:rsidR="00226664" w:rsidRPr="00D87A89">
              <w:rPr>
                <w:rFonts w:ascii="Arial Narrow" w:hAnsi="Arial Narrow" w:cs="Arial"/>
                <w:sz w:val="20"/>
                <w:szCs w:val="20"/>
              </w:rPr>
              <w:t xml:space="preserve"> 1X dsDNA HS </w:t>
            </w:r>
            <w:r w:rsidR="00BA6C11" w:rsidRPr="00121A32">
              <w:rPr>
                <w:rFonts w:ascii="Arial Narrow" w:hAnsi="Arial Narrow" w:cs="Arial"/>
                <w:sz w:val="20"/>
                <w:szCs w:val="20"/>
              </w:rPr>
              <w:t xml:space="preserve">Results on </w:t>
            </w:r>
            <w:r w:rsidR="00226664">
              <w:rPr>
                <w:rFonts w:ascii="Arial Narrow" w:hAnsi="Arial Narrow" w:cs="Arial"/>
                <w:sz w:val="20"/>
                <w:szCs w:val="20"/>
              </w:rPr>
              <w:t>D</w:t>
            </w:r>
            <w:r w:rsidR="00BA6C11" w:rsidRPr="00121A32">
              <w:rPr>
                <w:rFonts w:ascii="Arial Narrow" w:hAnsi="Arial Narrow" w:cs="Arial"/>
                <w:sz w:val="20"/>
                <w:szCs w:val="20"/>
              </w:rPr>
              <w:t>esktop</w:t>
            </w:r>
            <w:r w:rsidRPr="00121A32">
              <w:rPr>
                <w:rFonts w:ascii="Arial Narrow" w:hAnsi="Arial Narrow" w:cs="Arial"/>
                <w:sz w:val="20"/>
                <w:szCs w:val="20"/>
              </w:rPr>
              <w:t>. Copy file to jump drive.</w:t>
            </w:r>
          </w:p>
        </w:tc>
      </w:tr>
      <w:tr w:rsidR="005C353A" w:rsidRPr="00EB23F9" w14:paraId="5ED613F6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9DEDF" w14:textId="77777777" w:rsidR="005C353A" w:rsidRPr="00A120A5" w:rsidRDefault="005C353A" w:rsidP="005C35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B98C" w14:textId="77777777" w:rsidR="005C353A" w:rsidRPr="00121A32" w:rsidRDefault="005C353A" w:rsidP="005C353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121A32">
              <w:rPr>
                <w:rFonts w:ascii="Arial Narrow" w:hAnsi="Arial Narrow" w:cs="Arial"/>
                <w:sz w:val="20"/>
                <w:szCs w:val="20"/>
              </w:rPr>
              <w:t xml:space="preserve">Close software and turn off </w:t>
            </w:r>
            <w:proofErr w:type="spellStart"/>
            <w:r w:rsidRPr="00121A32">
              <w:rPr>
                <w:rFonts w:ascii="Arial Narrow" w:hAnsi="Arial Narrow" w:cs="Arial"/>
                <w:sz w:val="20"/>
                <w:szCs w:val="20"/>
              </w:rPr>
              <w:t>Fluoroskan</w:t>
            </w:r>
            <w:proofErr w:type="spellEnd"/>
            <w:r w:rsidRPr="00121A32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121A32" w:rsidRPr="00EB23F9" w14:paraId="0E4F2FE1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8B7FB" w14:textId="77777777" w:rsidR="00121A32" w:rsidRPr="00A120A5" w:rsidRDefault="00121A32" w:rsidP="005C35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FC71" w14:textId="09A567BF" w:rsidR="00121A32" w:rsidRPr="00D87A89" w:rsidRDefault="00121A32" w:rsidP="005C353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D87A89">
              <w:rPr>
                <w:rFonts w:ascii="Arial Narrow" w:hAnsi="Arial Narrow" w:cs="Arial"/>
                <w:sz w:val="20"/>
                <w:szCs w:val="20"/>
              </w:rPr>
              <w:t>Open file M4</w:t>
            </w:r>
            <w:r w:rsidR="0024456D">
              <w:rPr>
                <w:rFonts w:ascii="Arial Narrow" w:hAnsi="Arial Narrow" w:cs="Arial"/>
                <w:sz w:val="20"/>
                <w:szCs w:val="20"/>
              </w:rPr>
              <w:t>4i</w:t>
            </w:r>
            <w:r w:rsidRPr="00D87A89">
              <w:rPr>
                <w:rFonts w:ascii="Arial Narrow" w:hAnsi="Arial Narrow" w:cs="Arial"/>
                <w:sz w:val="20"/>
                <w:szCs w:val="20"/>
              </w:rPr>
              <w:t xml:space="preserve">.0 </w:t>
            </w:r>
            <w:r w:rsidR="00226664">
              <w:rPr>
                <w:rFonts w:ascii="Arial Narrow" w:hAnsi="Arial Narrow" w:cs="Arial"/>
                <w:sz w:val="20"/>
                <w:szCs w:val="20"/>
              </w:rPr>
              <w:t>–</w:t>
            </w:r>
            <w:r w:rsidRPr="00D87A8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26664">
              <w:rPr>
                <w:rFonts w:ascii="Arial Narrow" w:hAnsi="Arial Narrow" w:cs="Arial"/>
                <w:sz w:val="20"/>
                <w:szCs w:val="20"/>
              </w:rPr>
              <w:t xml:space="preserve">STEP 2 Library QC by </w:t>
            </w:r>
            <w:r w:rsidRPr="00D87A89">
              <w:rPr>
                <w:rFonts w:ascii="Arial Narrow" w:hAnsi="Arial Narrow" w:cs="Arial"/>
                <w:sz w:val="20"/>
                <w:szCs w:val="20"/>
              </w:rPr>
              <w:t>NGS Quant-</w:t>
            </w:r>
            <w:proofErr w:type="spellStart"/>
            <w:r w:rsidRPr="00D87A89">
              <w:rPr>
                <w:rFonts w:ascii="Arial Narrow" w:hAnsi="Arial Narrow" w:cs="Arial"/>
                <w:sz w:val="20"/>
                <w:szCs w:val="20"/>
              </w:rPr>
              <w:t>iT</w:t>
            </w:r>
            <w:proofErr w:type="spellEnd"/>
            <w:r w:rsidRPr="00D87A89">
              <w:rPr>
                <w:rFonts w:ascii="Arial Narrow" w:hAnsi="Arial Narrow" w:cs="Arial"/>
                <w:sz w:val="20"/>
                <w:szCs w:val="20"/>
              </w:rPr>
              <w:t xml:space="preserve"> 1X dsDNA HS Data Analysis and save as </w:t>
            </w:r>
            <w:r w:rsidR="00C322E9">
              <w:rPr>
                <w:rFonts w:ascii="Arial Narrow" w:hAnsi="Arial Narrow" w:cs="Arial"/>
                <w:sz w:val="20"/>
                <w:szCs w:val="20"/>
              </w:rPr>
              <w:t>NGS 25-CM13  Library QC__CL</w:t>
            </w:r>
            <w:r w:rsidRPr="00D87A89">
              <w:rPr>
                <w:rFonts w:ascii="Arial Narrow" w:hAnsi="Arial Narrow" w:cs="Arial"/>
                <w:sz w:val="20"/>
                <w:szCs w:val="20"/>
              </w:rPr>
              <w:t xml:space="preserve"> Data Analysis to run folder.</w:t>
            </w:r>
          </w:p>
        </w:tc>
      </w:tr>
      <w:tr w:rsidR="00121A32" w:rsidRPr="00EB23F9" w14:paraId="62B53FE3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C8064" w14:textId="77777777" w:rsidR="00121A32" w:rsidRPr="00A120A5" w:rsidRDefault="00121A32" w:rsidP="005C35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31E7" w14:textId="16CCD8E7" w:rsidR="00121A32" w:rsidRPr="00D87A89" w:rsidRDefault="00121A32" w:rsidP="005C353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D87A89">
              <w:rPr>
                <w:rFonts w:ascii="Arial Narrow" w:hAnsi="Arial Narrow" w:cs="Arial"/>
                <w:sz w:val="20"/>
                <w:szCs w:val="20"/>
              </w:rPr>
              <w:t xml:space="preserve">Open </w:t>
            </w:r>
            <w:r w:rsidR="00C322E9">
              <w:rPr>
                <w:rFonts w:ascii="Arial Narrow" w:hAnsi="Arial Narrow" w:cs="Arial"/>
                <w:sz w:val="20"/>
                <w:szCs w:val="20"/>
              </w:rPr>
              <w:t>NGS 25-CM13  Library QC__CL</w:t>
            </w:r>
            <w:r w:rsidR="009F13F7">
              <w:rPr>
                <w:rFonts w:ascii="Arial Narrow" w:hAnsi="Arial Narrow" w:cs="Arial"/>
                <w:sz w:val="20"/>
                <w:szCs w:val="20"/>
              </w:rPr>
              <w:t xml:space="preserve"> Results</w:t>
            </w:r>
            <w:r w:rsidRPr="00D87A89">
              <w:rPr>
                <w:rFonts w:ascii="Arial Narrow" w:hAnsi="Arial Narrow" w:cs="Arial"/>
                <w:sz w:val="20"/>
                <w:szCs w:val="20"/>
              </w:rPr>
              <w:t>.txt file</w:t>
            </w:r>
            <w:r w:rsidR="009F13F7">
              <w:rPr>
                <w:rFonts w:ascii="Arial Narrow" w:hAnsi="Arial Narrow" w:cs="Arial"/>
                <w:sz w:val="20"/>
                <w:szCs w:val="20"/>
              </w:rPr>
              <w:t xml:space="preserve"> and save copy to run folder. C</w:t>
            </w:r>
            <w:r w:rsidRPr="00D87A89">
              <w:rPr>
                <w:rFonts w:ascii="Arial Narrow" w:hAnsi="Arial Narrow" w:cs="Arial"/>
                <w:sz w:val="20"/>
                <w:szCs w:val="20"/>
              </w:rPr>
              <w:t xml:space="preserve">opy values to cell A1 </w:t>
            </w:r>
            <w:r w:rsidR="009F13F7">
              <w:rPr>
                <w:rFonts w:ascii="Arial Narrow" w:hAnsi="Arial Narrow" w:cs="Arial"/>
                <w:sz w:val="20"/>
                <w:szCs w:val="20"/>
              </w:rPr>
              <w:t>in</w:t>
            </w:r>
            <w:r w:rsidRPr="00D87A89">
              <w:rPr>
                <w:rFonts w:ascii="Arial Narrow" w:hAnsi="Arial Narrow" w:cs="Arial"/>
                <w:sz w:val="20"/>
                <w:szCs w:val="20"/>
              </w:rPr>
              <w:t xml:space="preserve"> Raw Data tab</w:t>
            </w:r>
            <w:r w:rsidR="009F13F7">
              <w:rPr>
                <w:rFonts w:ascii="Arial Narrow" w:hAnsi="Arial Narrow" w:cs="Arial"/>
                <w:sz w:val="20"/>
                <w:szCs w:val="20"/>
              </w:rPr>
              <w:t xml:space="preserve"> of</w:t>
            </w:r>
            <w:r w:rsidR="009F13F7" w:rsidRPr="00D87A8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322E9">
              <w:rPr>
                <w:rFonts w:ascii="Arial Narrow" w:hAnsi="Arial Narrow" w:cs="Arial"/>
                <w:sz w:val="20"/>
                <w:szCs w:val="20"/>
              </w:rPr>
              <w:t>NGS 25-CM13  Library QC__CL</w:t>
            </w:r>
            <w:r w:rsidR="009F13F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13F7" w:rsidRPr="00D87A89">
              <w:rPr>
                <w:rFonts w:ascii="Arial Narrow" w:hAnsi="Arial Narrow" w:cs="Arial"/>
                <w:sz w:val="20"/>
                <w:szCs w:val="20"/>
              </w:rPr>
              <w:t>Data Analysis</w:t>
            </w:r>
            <w:r w:rsidR="009F13F7">
              <w:rPr>
                <w:rFonts w:ascii="Arial Narrow" w:hAnsi="Arial Narrow" w:cs="Arial"/>
                <w:sz w:val="20"/>
                <w:szCs w:val="20"/>
              </w:rPr>
              <w:t xml:space="preserve"> file.</w:t>
            </w:r>
          </w:p>
        </w:tc>
      </w:tr>
      <w:tr w:rsidR="00121A32" w:rsidRPr="00EB23F9" w14:paraId="4EF4C635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C08E" w14:textId="77777777" w:rsidR="00121A32" w:rsidRPr="00A120A5" w:rsidRDefault="00121A32" w:rsidP="005C35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7E04D" w14:textId="4AF660FE" w:rsidR="00121A32" w:rsidRPr="00D87A89" w:rsidRDefault="00926BB3" w:rsidP="005C353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D87A89">
              <w:rPr>
                <w:rFonts w:ascii="Arial Narrow" w:hAnsi="Arial Narrow" w:cs="Arial"/>
                <w:sz w:val="20"/>
                <w:szCs w:val="20"/>
              </w:rPr>
              <w:t xml:space="preserve">Type </w:t>
            </w:r>
            <w:r w:rsidR="00C322E9">
              <w:rPr>
                <w:rFonts w:ascii="Arial Narrow" w:hAnsi="Arial Narrow" w:cs="Arial"/>
                <w:sz w:val="20"/>
                <w:szCs w:val="20"/>
              </w:rPr>
              <w:t>NGS 25-CM13  Library QC__CL</w:t>
            </w:r>
            <w:r w:rsidR="00121A32" w:rsidRPr="00D87A8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87A89">
              <w:rPr>
                <w:rFonts w:ascii="Arial Narrow" w:hAnsi="Arial Narrow" w:cs="Arial"/>
                <w:sz w:val="20"/>
                <w:szCs w:val="20"/>
              </w:rPr>
              <w:t>in</w:t>
            </w:r>
            <w:r w:rsidR="00121A32" w:rsidRPr="00D87A89">
              <w:rPr>
                <w:rFonts w:ascii="Arial Narrow" w:hAnsi="Arial Narrow" w:cs="Arial"/>
                <w:sz w:val="20"/>
                <w:szCs w:val="20"/>
              </w:rPr>
              <w:t xml:space="preserve"> cell D1 and technician initials to </w:t>
            </w:r>
            <w:r w:rsidRPr="00D87A89">
              <w:rPr>
                <w:rFonts w:ascii="Arial Narrow" w:hAnsi="Arial Narrow" w:cs="Arial"/>
                <w:sz w:val="20"/>
                <w:szCs w:val="20"/>
              </w:rPr>
              <w:t xml:space="preserve">cell </w:t>
            </w:r>
            <w:r w:rsidR="00121A32" w:rsidRPr="00D87A89">
              <w:rPr>
                <w:rFonts w:ascii="Arial Narrow" w:hAnsi="Arial Narrow" w:cs="Arial"/>
                <w:sz w:val="20"/>
                <w:szCs w:val="20"/>
              </w:rPr>
              <w:t>J1 of Results tab.</w:t>
            </w:r>
          </w:p>
        </w:tc>
      </w:tr>
      <w:tr w:rsidR="00121A32" w:rsidRPr="00EB23F9" w14:paraId="27E99527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4D019" w14:textId="77777777" w:rsidR="00121A32" w:rsidRPr="00A120A5" w:rsidRDefault="00121A32" w:rsidP="005C35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017AF" w14:textId="6D7D969B" w:rsidR="00121A32" w:rsidRPr="00121A32" w:rsidRDefault="00944FE5" w:rsidP="005C353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Print Results tab and save</w:t>
            </w:r>
            <w:r w:rsidR="009F13F7">
              <w:rPr>
                <w:rFonts w:ascii="Arial Narrow" w:hAnsi="Arial Narrow" w:cs="Arial"/>
                <w:sz w:val="20"/>
                <w:szCs w:val="20"/>
              </w:rPr>
              <w:t xml:space="preserve"> as</w:t>
            </w:r>
            <w:r w:rsidR="0022666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322E9">
              <w:rPr>
                <w:rFonts w:ascii="Arial Narrow" w:hAnsi="Arial Narrow" w:cs="Arial"/>
                <w:sz w:val="20"/>
                <w:szCs w:val="20"/>
              </w:rPr>
              <w:t>NGS 25-CM13  Library QC__CL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Data Analysis file.</w:t>
            </w:r>
          </w:p>
        </w:tc>
      </w:tr>
      <w:tr w:rsidR="005C353A" w:rsidRPr="00EB23F9" w14:paraId="1E7B2C81" w14:textId="77777777" w:rsidTr="00E1089A">
        <w:trPr>
          <w:trHeight w:val="287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BC751" w14:textId="77777777" w:rsidR="005C353A" w:rsidRPr="00A120A5" w:rsidRDefault="005C353A" w:rsidP="005C35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A5993" w14:textId="77777777" w:rsidR="005C353A" w:rsidRPr="00A120A5" w:rsidRDefault="005C353A" w:rsidP="005C353A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A120A5">
              <w:rPr>
                <w:rFonts w:ascii="Arial Narrow" w:hAnsi="Arial Narrow" w:cs="Arial"/>
                <w:sz w:val="20"/>
                <w:szCs w:val="20"/>
              </w:rPr>
              <w:t>Proceed to Step 3.</w:t>
            </w:r>
          </w:p>
        </w:tc>
      </w:tr>
    </w:tbl>
    <w:p w14:paraId="76670B01" w14:textId="77777777" w:rsidR="00A25A87" w:rsidRDefault="00A25A87"/>
    <w:p w14:paraId="6A1E23C4" w14:textId="77777777" w:rsidR="00CD26BE" w:rsidRDefault="00CD26BE" w:rsidP="00CD26BE">
      <w:pPr>
        <w:ind w:left="-90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Table 1: </w:t>
      </w:r>
      <w:r w:rsidR="00A120A5">
        <w:rPr>
          <w:rFonts w:ascii="Arial Narrow" w:hAnsi="Arial Narrow"/>
          <w:b/>
          <w:sz w:val="20"/>
          <w:szCs w:val="20"/>
        </w:rPr>
        <w:t>Step 2 Layout</w:t>
      </w:r>
    </w:p>
    <w:p w14:paraId="214F0087" w14:textId="77777777" w:rsidR="00B85154" w:rsidRDefault="00B85154" w:rsidP="00CD26BE">
      <w:pPr>
        <w:ind w:left="-90"/>
        <w:rPr>
          <w:rFonts w:ascii="Arial Narrow" w:hAnsi="Arial Narrow"/>
          <w:b/>
          <w:sz w:val="20"/>
          <w:szCs w:val="20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314"/>
        <w:gridCol w:w="573"/>
        <w:gridCol w:w="573"/>
        <w:gridCol w:w="1208"/>
        <w:gridCol w:w="1209"/>
        <w:gridCol w:w="1209"/>
        <w:gridCol w:w="1209"/>
        <w:gridCol w:w="1209"/>
        <w:gridCol w:w="1209"/>
        <w:gridCol w:w="286"/>
        <w:gridCol w:w="357"/>
        <w:gridCol w:w="357"/>
        <w:gridCol w:w="357"/>
      </w:tblGrid>
      <w:tr w:rsidR="00C322E9" w14:paraId="211FD045" w14:textId="77777777" w:rsidTr="00C322E9">
        <w:trPr>
          <w:trHeight w:val="315"/>
        </w:trPr>
        <w:tc>
          <w:tcPr>
            <w:tcW w:w="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bookmarkEnd w:id="0"/>
          <w:p w14:paraId="475D247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B4C371A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1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5EACCCB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BF543F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60FE030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18491C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0B98F71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9C0947B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C0CEF87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8</w:t>
            </w:r>
          </w:p>
        </w:tc>
        <w:tc>
          <w:tcPr>
            <w:tcW w:w="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74DD466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DA3C66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24BEBBF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9FDE4B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12</w:t>
            </w:r>
          </w:p>
        </w:tc>
      </w:tr>
      <w:tr w:rsidR="00C322E9" w14:paraId="79014D01" w14:textId="77777777" w:rsidTr="00C322E9">
        <w:trPr>
          <w:trHeight w:val="330"/>
        </w:trPr>
        <w:tc>
          <w:tcPr>
            <w:tcW w:w="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85A58E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A</w:t>
            </w:r>
          </w:p>
        </w:tc>
        <w:tc>
          <w:tcPr>
            <w:tcW w:w="4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2529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Blank</w:t>
            </w:r>
          </w:p>
        </w:tc>
        <w:tc>
          <w:tcPr>
            <w:tcW w:w="4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750EF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Blank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E61F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NTC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1127F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NTC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66CF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7D06A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5BB5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25BH-017MP0002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2097D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25BH-017MP0002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FF58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A7B0E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A8BE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66FF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C322E9" w14:paraId="200B9521" w14:textId="77777777" w:rsidTr="00C322E9">
        <w:trPr>
          <w:trHeight w:val="330"/>
        </w:trPr>
        <w:tc>
          <w:tcPr>
            <w:tcW w:w="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F40FAE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B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6AD7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Std B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191C5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Std B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2056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C00026B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0F610E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C00026B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1973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C0F91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0FC1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25BH-017MP0005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F5667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25BH-017MP0005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677E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8F77C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180D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99EB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C322E9" w14:paraId="4FA8452E" w14:textId="77777777" w:rsidTr="00C322E9">
        <w:trPr>
          <w:trHeight w:val="330"/>
        </w:trPr>
        <w:tc>
          <w:tcPr>
            <w:tcW w:w="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64D4C6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C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9C33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Std C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C3C80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Std C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CA9A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25BH-015MP0030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E3017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25BH-015MP0030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BA65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25BH-016MP0022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69EF2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25BH-016MP0022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4CE8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0F3373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B472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841F3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B428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5B2B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C322E9" w14:paraId="07B5B017" w14:textId="77777777" w:rsidTr="00C322E9">
        <w:trPr>
          <w:trHeight w:val="330"/>
        </w:trPr>
        <w:tc>
          <w:tcPr>
            <w:tcW w:w="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72D745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D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3893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Std 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C3651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Std D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B63E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25BH-015MP0025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822D1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25BH-015MP0025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91E7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25BH-016MP0018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62CED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25BH-016MP0018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4A0D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3B947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A97D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E124D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F168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1007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C322E9" w14:paraId="5045DEE1" w14:textId="77777777" w:rsidTr="00C322E9">
        <w:trPr>
          <w:trHeight w:val="330"/>
        </w:trPr>
        <w:tc>
          <w:tcPr>
            <w:tcW w:w="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312A23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5B01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Std E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20A7B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Std 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F7B7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25BH-016MP0005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3D198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25BH-016MP0005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6AD8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25BH-016MP0036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BA3E7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25BH-016MP0036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C10A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97A99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EA83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1A6DE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4F1D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FBC8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C322E9" w14:paraId="0747D3FE" w14:textId="77777777" w:rsidTr="00C322E9">
        <w:trPr>
          <w:trHeight w:val="330"/>
        </w:trPr>
        <w:tc>
          <w:tcPr>
            <w:tcW w:w="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84328F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F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631B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Std F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ABD67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Std F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F3E8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25BH-015MP0031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9DCCE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25BH-015MP0031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964A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A6B5A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26B2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3A740D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D417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F4720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8F7B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6170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C322E9" w14:paraId="439A960A" w14:textId="77777777" w:rsidTr="00C322E9">
        <w:trPr>
          <w:trHeight w:val="330"/>
        </w:trPr>
        <w:tc>
          <w:tcPr>
            <w:tcW w:w="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9C63A1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G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05B6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Std G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2D203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Std G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8E16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25BH-016MP0003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AC966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25BH-016MP0003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F4A4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25BH-016MP0034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22652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25BH-016MP0034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039D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86020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670C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9EC69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42B2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9C9A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C322E9" w14:paraId="3388D278" w14:textId="77777777" w:rsidTr="00C322E9">
        <w:trPr>
          <w:trHeight w:val="330"/>
        </w:trPr>
        <w:tc>
          <w:tcPr>
            <w:tcW w:w="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7ACC29" w14:textId="77777777" w:rsidR="00C322E9" w:rsidRDefault="00C322E9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H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0229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Std H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A9A62" w14:textId="77777777" w:rsidR="00C322E9" w:rsidRDefault="00C32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Std H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AA59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25BH-016MP0015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0DED6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25BH-016MP0015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B505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25BH-016MP0031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A75A0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25BH-016MP0031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8225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0AB92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C9B1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07A58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634E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58F0" w14:textId="77777777" w:rsidR="00C322E9" w:rsidRDefault="00C322E9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</w:tbl>
    <w:p w14:paraId="6ED40B37" w14:textId="6F8B2025" w:rsidR="00B85154" w:rsidRDefault="00B85154" w:rsidP="00CD26BE">
      <w:pPr>
        <w:ind w:left="-90"/>
        <w:rPr>
          <w:rFonts w:ascii="Arial Narrow" w:hAnsi="Arial Narrow"/>
          <w:b/>
          <w:sz w:val="20"/>
          <w:szCs w:val="20"/>
        </w:rPr>
      </w:pPr>
    </w:p>
    <w:sectPr w:rsidR="00B85154" w:rsidSect="00D815C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720" w:right="720" w:bottom="72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9DB81" w14:textId="77777777" w:rsidR="00C322E9" w:rsidRDefault="00C322E9">
      <w:r>
        <w:separator/>
      </w:r>
    </w:p>
  </w:endnote>
  <w:endnote w:type="continuationSeparator" w:id="0">
    <w:p w14:paraId="7C47C1C5" w14:textId="77777777" w:rsidR="00C322E9" w:rsidRDefault="00C3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F91" w14:textId="77777777" w:rsidR="004305A2" w:rsidRPr="00D57E93" w:rsidRDefault="004305A2" w:rsidP="0058546F">
    <w:pPr>
      <w:pStyle w:val="Footer"/>
      <w:rPr>
        <w:rFonts w:ascii="Arial Narrow" w:hAnsi="Arial Narrow"/>
        <w:sz w:val="19"/>
        <w:szCs w:val="19"/>
      </w:rPr>
    </w:pPr>
    <w:r w:rsidRPr="00191661">
      <w:rPr>
        <w:rFonts w:ascii="Arial Narrow" w:hAnsi="Arial Narrow"/>
        <w:sz w:val="19"/>
        <w:szCs w:val="19"/>
      </w:rPr>
      <w:t>M</w:t>
    </w:r>
    <w:r w:rsidR="00191661" w:rsidRPr="00191661">
      <w:rPr>
        <w:rFonts w:ascii="Arial Narrow" w:hAnsi="Arial Narrow"/>
        <w:sz w:val="19"/>
        <w:szCs w:val="19"/>
      </w:rPr>
      <w:t>4</w:t>
    </w:r>
    <w:r w:rsidR="008366A6">
      <w:rPr>
        <w:rFonts w:ascii="Arial Narrow" w:hAnsi="Arial Narrow"/>
        <w:sz w:val="19"/>
        <w:szCs w:val="19"/>
      </w:rPr>
      <w:t>4</w:t>
    </w:r>
    <w:r w:rsidR="00265EE1">
      <w:rPr>
        <w:rFonts w:ascii="Arial Narrow" w:hAnsi="Arial Narrow"/>
        <w:sz w:val="19"/>
        <w:szCs w:val="19"/>
      </w:rPr>
      <w:t>h</w:t>
    </w:r>
    <w:r w:rsidR="00191661" w:rsidRPr="00191661">
      <w:rPr>
        <w:rFonts w:ascii="Arial Narrow" w:hAnsi="Arial Narrow"/>
        <w:sz w:val="19"/>
        <w:szCs w:val="19"/>
      </w:rPr>
      <w:t>.0</w:t>
    </w:r>
    <w:r w:rsidRPr="00191661">
      <w:rPr>
        <w:rFonts w:ascii="Arial Narrow" w:hAnsi="Arial Narrow"/>
        <w:sz w:val="19"/>
        <w:szCs w:val="19"/>
      </w:rPr>
      <w:t xml:space="preserve"> - Page </w:t>
    </w:r>
    <w:r w:rsidRPr="00191661">
      <w:rPr>
        <w:rFonts w:ascii="Arial Narrow" w:hAnsi="Arial Narrow"/>
        <w:bCs/>
        <w:sz w:val="19"/>
        <w:szCs w:val="19"/>
      </w:rPr>
      <w:fldChar w:fldCharType="begin"/>
    </w:r>
    <w:r w:rsidRPr="00191661">
      <w:rPr>
        <w:rFonts w:ascii="Arial Narrow" w:hAnsi="Arial Narrow"/>
        <w:bCs/>
        <w:sz w:val="19"/>
        <w:szCs w:val="19"/>
      </w:rPr>
      <w:instrText xml:space="preserve"> PAGE </w:instrText>
    </w:r>
    <w:r w:rsidRPr="00191661">
      <w:rPr>
        <w:rFonts w:ascii="Arial Narrow" w:hAnsi="Arial Narrow"/>
        <w:bCs/>
        <w:sz w:val="19"/>
        <w:szCs w:val="19"/>
      </w:rPr>
      <w:fldChar w:fldCharType="separate"/>
    </w:r>
    <w:r w:rsidR="006646FD" w:rsidRPr="00191661">
      <w:rPr>
        <w:rFonts w:ascii="Arial Narrow" w:hAnsi="Arial Narrow"/>
        <w:bCs/>
        <w:noProof/>
        <w:sz w:val="19"/>
        <w:szCs w:val="19"/>
      </w:rPr>
      <w:t>6</w:t>
    </w:r>
    <w:r w:rsidRPr="00191661">
      <w:rPr>
        <w:rFonts w:ascii="Arial Narrow" w:hAnsi="Arial Narrow"/>
        <w:bCs/>
        <w:sz w:val="19"/>
        <w:szCs w:val="19"/>
      </w:rPr>
      <w:fldChar w:fldCharType="end"/>
    </w:r>
    <w:r w:rsidRPr="00191661">
      <w:rPr>
        <w:rFonts w:ascii="Arial Narrow" w:hAnsi="Arial Narrow"/>
        <w:sz w:val="19"/>
        <w:szCs w:val="19"/>
      </w:rPr>
      <w:t xml:space="preserve"> of </w:t>
    </w:r>
    <w:r w:rsidRPr="00191661">
      <w:rPr>
        <w:rFonts w:ascii="Arial Narrow" w:hAnsi="Arial Narrow"/>
        <w:bCs/>
        <w:sz w:val="19"/>
        <w:szCs w:val="19"/>
      </w:rPr>
      <w:fldChar w:fldCharType="begin"/>
    </w:r>
    <w:r w:rsidRPr="00191661">
      <w:rPr>
        <w:rFonts w:ascii="Arial Narrow" w:hAnsi="Arial Narrow"/>
        <w:bCs/>
        <w:sz w:val="19"/>
        <w:szCs w:val="19"/>
      </w:rPr>
      <w:instrText xml:space="preserve"> NUMPAGES  </w:instrText>
    </w:r>
    <w:r w:rsidRPr="00191661">
      <w:rPr>
        <w:rFonts w:ascii="Arial Narrow" w:hAnsi="Arial Narrow"/>
        <w:bCs/>
        <w:sz w:val="19"/>
        <w:szCs w:val="19"/>
      </w:rPr>
      <w:fldChar w:fldCharType="separate"/>
    </w:r>
    <w:r w:rsidR="006646FD" w:rsidRPr="00191661">
      <w:rPr>
        <w:rFonts w:ascii="Arial Narrow" w:hAnsi="Arial Narrow"/>
        <w:bCs/>
        <w:noProof/>
        <w:sz w:val="19"/>
        <w:szCs w:val="19"/>
      </w:rPr>
      <w:t>6</w:t>
    </w:r>
    <w:r w:rsidRPr="00191661">
      <w:rPr>
        <w:rFonts w:ascii="Arial Narrow" w:hAnsi="Arial Narrow"/>
        <w:bCs/>
        <w:sz w:val="19"/>
        <w:szCs w:val="19"/>
      </w:rPr>
      <w:fldChar w:fldCharType="end"/>
    </w:r>
  </w:p>
  <w:p w14:paraId="081F401B" w14:textId="77777777" w:rsidR="004305A2" w:rsidRPr="00537DD3" w:rsidRDefault="004305A2" w:rsidP="0058546F">
    <w:pPr>
      <w:rPr>
        <w:rFonts w:ascii="Arial Narrow" w:hAnsi="Arial Narrow" w:cs="Arial"/>
        <w:b/>
        <w:sz w:val="19"/>
        <w:szCs w:val="19"/>
      </w:rPr>
    </w:pPr>
    <w:r w:rsidRPr="00537DD3">
      <w:rPr>
        <w:rFonts w:ascii="Arial Narrow" w:hAnsi="Arial Narrow" w:cs="Arial"/>
        <w:b/>
        <w:sz w:val="19"/>
        <w:szCs w:val="19"/>
      </w:rPr>
      <w:t>________________________________________________________________________________________________________</w:t>
    </w:r>
  </w:p>
  <w:p w14:paraId="31EB08A7" w14:textId="77777777" w:rsidR="004305A2" w:rsidRPr="00537DD3" w:rsidRDefault="004305A2" w:rsidP="0058546F">
    <w:pPr>
      <w:tabs>
        <w:tab w:val="center" w:pos="4320"/>
        <w:tab w:val="right" w:pos="8640"/>
      </w:tabs>
      <w:rPr>
        <w:rFonts w:ascii="Arial Narrow" w:hAnsi="Arial Narrow"/>
        <w:b/>
        <w:sz w:val="19"/>
        <w:szCs w:val="19"/>
      </w:rPr>
    </w:pPr>
    <w:r w:rsidRPr="00537DD3">
      <w:rPr>
        <w:rFonts w:ascii="Arial Narrow" w:hAnsi="Arial Narrow"/>
        <w:b/>
        <w:sz w:val="19"/>
        <w:szCs w:val="19"/>
      </w:rPr>
      <w:t xml:space="preserve">THIS IS A </w:t>
    </w:r>
    <w:r w:rsidRPr="00537DD3">
      <w:rPr>
        <w:rFonts w:ascii="Arial Narrow" w:hAnsi="Arial Narrow"/>
        <w:b/>
        <w:bCs/>
        <w:sz w:val="19"/>
        <w:szCs w:val="19"/>
      </w:rPr>
      <w:t>CONTROLLED DOCUMENT</w:t>
    </w:r>
    <w:r w:rsidRPr="00537DD3">
      <w:rPr>
        <w:rFonts w:ascii="Arial Narrow" w:hAnsi="Arial Narrow"/>
        <w:b/>
        <w:sz w:val="19"/>
        <w:szCs w:val="19"/>
      </w:rPr>
      <w:t xml:space="preserve"> – UNAUTHORIZED CHANGES PROHIBITED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B8F3" w14:textId="77777777" w:rsidR="004305A2" w:rsidRDefault="004305A2" w:rsidP="007624C9">
    <w:pPr>
      <w:pStyle w:val="Footer"/>
    </w:pPr>
    <w:r>
      <w:t xml:space="preserve">M16a.0 - 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78203A">
      <w:rPr>
        <w:b/>
        <w:bCs/>
        <w:noProof/>
      </w:rPr>
      <w:t>6</w:t>
    </w:r>
    <w:r>
      <w:rPr>
        <w:b/>
        <w:bCs/>
      </w:rPr>
      <w:fldChar w:fldCharType="end"/>
    </w:r>
  </w:p>
  <w:p w14:paraId="39021D9E" w14:textId="77777777" w:rsidR="004305A2" w:rsidRDefault="004305A2" w:rsidP="007624C9">
    <w:pP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_________________________________________________________________________________________________________</w:t>
    </w:r>
  </w:p>
  <w:p w14:paraId="2136F9FC" w14:textId="77777777" w:rsidR="004305A2" w:rsidRPr="007624C9" w:rsidRDefault="004305A2" w:rsidP="007624C9">
    <w:pPr>
      <w:tabs>
        <w:tab w:val="center" w:pos="4320"/>
        <w:tab w:val="right" w:pos="8640"/>
      </w:tabs>
      <w:rPr>
        <w:sz w:val="18"/>
        <w:szCs w:val="18"/>
      </w:rPr>
    </w:pPr>
    <w:r>
      <w:rPr>
        <w:sz w:val="18"/>
        <w:szCs w:val="18"/>
      </w:rPr>
      <w:t xml:space="preserve">THIS IS A </w:t>
    </w:r>
    <w:r>
      <w:rPr>
        <w:b/>
        <w:bCs/>
        <w:sz w:val="18"/>
        <w:szCs w:val="18"/>
      </w:rPr>
      <w:t>CONTROLLED DOCUMENT</w:t>
    </w:r>
    <w:r>
      <w:rPr>
        <w:sz w:val="18"/>
        <w:szCs w:val="18"/>
      </w:rPr>
      <w:t xml:space="preserve"> – UNAUTHORIZED CHANGES PROHIBITED</w:t>
    </w:r>
  </w:p>
  <w:p w14:paraId="55210C3E" w14:textId="77777777" w:rsidR="004305A2" w:rsidRDefault="004305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2475" w14:textId="77777777" w:rsidR="00C322E9" w:rsidRDefault="00C322E9">
      <w:r>
        <w:separator/>
      </w:r>
    </w:p>
  </w:footnote>
  <w:footnote w:type="continuationSeparator" w:id="0">
    <w:p w14:paraId="5576A9BA" w14:textId="77777777" w:rsidR="00C322E9" w:rsidRDefault="00C32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5AB2" w14:textId="77777777" w:rsidR="00E6165D" w:rsidRDefault="00E6165D" w:rsidP="002F6451">
    <w:pPr>
      <w:pStyle w:val="Header"/>
      <w:ind w:left="-90"/>
      <w:rPr>
        <w:rFonts w:ascii="Arial Narrow" w:hAnsi="Arial Narrow"/>
        <w:b/>
        <w:sz w:val="16"/>
      </w:rPr>
    </w:pPr>
    <w:r w:rsidRPr="00E6165D">
      <w:rPr>
        <w:rFonts w:ascii="Arial Narrow" w:hAnsi="Arial Narrow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3573EFC" wp14:editId="15180A37">
              <wp:simplePos x="0" y="0"/>
              <wp:positionH relativeFrom="column">
                <wp:posOffset>4471575</wp:posOffset>
              </wp:positionH>
              <wp:positionV relativeFrom="paragraph">
                <wp:posOffset>25371</wp:posOffset>
              </wp:positionV>
              <wp:extent cx="1794333" cy="480985"/>
              <wp:effectExtent l="0" t="0" r="0" b="9525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4333" cy="480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F0447" w14:textId="268507EE" w:rsidR="004305A2" w:rsidRPr="00E3443D" w:rsidRDefault="004305A2" w:rsidP="002F6451">
                          <w:pPr>
                            <w:rPr>
                              <w:rFonts w:ascii="Arial Narrow" w:hAnsi="Arial Narrow" w:cs="Arial"/>
                              <w:sz w:val="18"/>
                              <w:szCs w:val="20"/>
                            </w:rPr>
                          </w:pPr>
                          <w:r w:rsidRPr="00DA0365">
                            <w:rPr>
                              <w:rFonts w:ascii="Arial Narrow" w:hAnsi="Arial Narrow" w:cs="Arial"/>
                              <w:sz w:val="18"/>
                              <w:szCs w:val="20"/>
                            </w:rPr>
                            <w:t xml:space="preserve">Assay ID:  </w:t>
                          </w:r>
                          <w:r w:rsidR="00C322E9">
                            <w:rPr>
                              <w:rFonts w:ascii="Arial Narrow" w:hAnsi="Arial Narrow" w:cs="Arial"/>
                              <w:sz w:val="18"/>
                              <w:szCs w:val="20"/>
                              <w:u w:val="single"/>
                            </w:rPr>
                            <w:t>NGS 25-CM13  Library QC__CL</w:t>
                          </w:r>
                        </w:p>
                        <w:p w14:paraId="4183F561" w14:textId="77777777" w:rsidR="004305A2" w:rsidRPr="00E3443D" w:rsidRDefault="004305A2" w:rsidP="002F6451">
                          <w:pPr>
                            <w:rPr>
                              <w:rFonts w:ascii="Arial Narrow" w:hAnsi="Arial Narrow" w:cs="Arial"/>
                              <w:sz w:val="16"/>
                              <w:szCs w:val="20"/>
                            </w:rPr>
                          </w:pPr>
                          <w:r w:rsidRPr="00E3443D">
                            <w:rPr>
                              <w:rFonts w:ascii="Arial Narrow" w:hAnsi="Arial Narrow" w:cs="Arial"/>
                              <w:sz w:val="16"/>
                              <w:szCs w:val="20"/>
                            </w:rPr>
                            <w:tab/>
                          </w:r>
                          <w:r w:rsidRPr="00E3443D">
                            <w:rPr>
                              <w:rFonts w:ascii="Arial Narrow" w:hAnsi="Arial Narrow" w:cs="Arial"/>
                              <w:sz w:val="16"/>
                              <w:szCs w:val="20"/>
                            </w:rPr>
                            <w:tab/>
                          </w:r>
                          <w:r w:rsidRPr="00E3443D">
                            <w:rPr>
                              <w:rFonts w:ascii="Arial Narrow" w:hAnsi="Arial Narrow" w:cs="Arial"/>
                              <w:sz w:val="16"/>
                              <w:szCs w:val="20"/>
                            </w:rPr>
                            <w:tab/>
                          </w:r>
                          <w:r w:rsidRPr="00E3443D">
                            <w:rPr>
                              <w:rFonts w:ascii="Arial Narrow" w:hAnsi="Arial Narrow" w:cs="Arial"/>
                              <w:sz w:val="16"/>
                              <w:szCs w:val="20"/>
                            </w:rPr>
                            <w:tab/>
                          </w:r>
                        </w:p>
                        <w:p w14:paraId="7E695F0E" w14:textId="77777777" w:rsidR="004305A2" w:rsidRPr="00E3443D" w:rsidRDefault="004305A2" w:rsidP="002F6451">
                          <w:pPr>
                            <w:rPr>
                              <w:rFonts w:ascii="Arial Narrow" w:hAnsi="Arial Narrow" w:cs="Arial"/>
                              <w:sz w:val="16"/>
                              <w:szCs w:val="20"/>
                            </w:rPr>
                          </w:pPr>
                          <w:r w:rsidRPr="00E3443D">
                            <w:rPr>
                              <w:rFonts w:ascii="Arial Narrow" w:hAnsi="Arial Narrow" w:cs="Arial"/>
                              <w:sz w:val="16"/>
                              <w:szCs w:val="20"/>
                            </w:rPr>
                            <w:tab/>
                          </w:r>
                          <w:r w:rsidRPr="00E3443D">
                            <w:rPr>
                              <w:rFonts w:ascii="Arial Narrow" w:hAnsi="Arial Narrow" w:cs="Arial"/>
                              <w:sz w:val="16"/>
                              <w:szCs w:val="20"/>
                            </w:rPr>
                            <w:tab/>
                          </w:r>
                          <w:r w:rsidRPr="00E3443D">
                            <w:rPr>
                              <w:rFonts w:ascii="Arial Narrow" w:hAnsi="Arial Narrow" w:cs="Arial"/>
                              <w:sz w:val="16"/>
                              <w:szCs w:val="20"/>
                            </w:rPr>
                            <w:tab/>
                          </w:r>
                          <w:r w:rsidRPr="00E3443D">
                            <w:rPr>
                              <w:rFonts w:ascii="Arial Narrow" w:hAnsi="Arial Narrow" w:cs="Arial"/>
                              <w:sz w:val="16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73EF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52.1pt;margin-top:2pt;width:141.3pt;height:37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" stroked="f">
              <v:textbox>
                <w:txbxContent>
                  <w:p w14:paraId="59EF0447" w14:textId="268507EE" w:rsidR="004305A2" w:rsidRPr="00E3443D" w:rsidRDefault="004305A2" w:rsidP="002F6451">
                    <w:pPr>
                      <w:rPr>
                        <w:rFonts w:ascii="Arial Narrow" w:hAnsi="Arial Narrow" w:cs="Arial"/>
                        <w:sz w:val="18"/>
                        <w:szCs w:val="20"/>
                      </w:rPr>
                    </w:pPr>
                    <w:r w:rsidRPr="00DA0365">
                      <w:rPr>
                        <w:rFonts w:ascii="Arial Narrow" w:hAnsi="Arial Narrow" w:cs="Arial"/>
                        <w:sz w:val="18"/>
                        <w:szCs w:val="20"/>
                      </w:rPr>
                      <w:t xml:space="preserve">Assay ID:  </w:t>
                    </w:r>
                    <w:r w:rsidR="00C322E9">
                      <w:rPr>
                        <w:rFonts w:ascii="Arial Narrow" w:hAnsi="Arial Narrow" w:cs="Arial"/>
                        <w:sz w:val="18"/>
                        <w:szCs w:val="20"/>
                        <w:u w:val="single"/>
                      </w:rPr>
                      <w:t>NGS 25-CM13  Library QC__CL</w:t>
                    </w:r>
                  </w:p>
                  <w:p w14:paraId="4183F561" w14:textId="77777777" w:rsidR="004305A2" w:rsidRPr="00E3443D" w:rsidRDefault="004305A2" w:rsidP="002F6451">
                    <w:pPr>
                      <w:rPr>
                        <w:rFonts w:ascii="Arial Narrow" w:hAnsi="Arial Narrow" w:cs="Arial"/>
                        <w:sz w:val="16"/>
                        <w:szCs w:val="20"/>
                      </w:rPr>
                    </w:pPr>
                    <w:r w:rsidRPr="00E3443D">
                      <w:rPr>
                        <w:rFonts w:ascii="Arial Narrow" w:hAnsi="Arial Narrow" w:cs="Arial"/>
                        <w:sz w:val="16"/>
                        <w:szCs w:val="20"/>
                      </w:rPr>
                      <w:tab/>
                    </w:r>
                    <w:r w:rsidRPr="00E3443D">
                      <w:rPr>
                        <w:rFonts w:ascii="Arial Narrow" w:hAnsi="Arial Narrow" w:cs="Arial"/>
                        <w:sz w:val="16"/>
                        <w:szCs w:val="20"/>
                      </w:rPr>
                      <w:tab/>
                    </w:r>
                    <w:r w:rsidRPr="00E3443D">
                      <w:rPr>
                        <w:rFonts w:ascii="Arial Narrow" w:hAnsi="Arial Narrow" w:cs="Arial"/>
                        <w:sz w:val="16"/>
                        <w:szCs w:val="20"/>
                      </w:rPr>
                      <w:tab/>
                    </w:r>
                    <w:r w:rsidRPr="00E3443D">
                      <w:rPr>
                        <w:rFonts w:ascii="Arial Narrow" w:hAnsi="Arial Narrow" w:cs="Arial"/>
                        <w:sz w:val="16"/>
                        <w:szCs w:val="20"/>
                      </w:rPr>
                      <w:tab/>
                    </w:r>
                  </w:p>
                  <w:p w14:paraId="7E695F0E" w14:textId="77777777" w:rsidR="004305A2" w:rsidRPr="00E3443D" w:rsidRDefault="004305A2" w:rsidP="002F6451">
                    <w:pPr>
                      <w:rPr>
                        <w:rFonts w:ascii="Arial Narrow" w:hAnsi="Arial Narrow" w:cs="Arial"/>
                        <w:sz w:val="16"/>
                        <w:szCs w:val="20"/>
                      </w:rPr>
                    </w:pPr>
                    <w:r w:rsidRPr="00E3443D">
                      <w:rPr>
                        <w:rFonts w:ascii="Arial Narrow" w:hAnsi="Arial Narrow" w:cs="Arial"/>
                        <w:sz w:val="16"/>
                        <w:szCs w:val="20"/>
                      </w:rPr>
                      <w:tab/>
                    </w:r>
                    <w:r w:rsidRPr="00E3443D">
                      <w:rPr>
                        <w:rFonts w:ascii="Arial Narrow" w:hAnsi="Arial Narrow" w:cs="Arial"/>
                        <w:sz w:val="16"/>
                        <w:szCs w:val="20"/>
                      </w:rPr>
                      <w:tab/>
                    </w:r>
                    <w:r w:rsidRPr="00E3443D">
                      <w:rPr>
                        <w:rFonts w:ascii="Arial Narrow" w:hAnsi="Arial Narrow" w:cs="Arial"/>
                        <w:sz w:val="16"/>
                        <w:szCs w:val="20"/>
                      </w:rPr>
                      <w:tab/>
                    </w:r>
                    <w:r w:rsidRPr="00E3443D">
                      <w:rPr>
                        <w:rFonts w:ascii="Arial Narrow" w:hAnsi="Arial Narrow" w:cs="Arial"/>
                        <w:sz w:val="16"/>
                        <w:szCs w:val="20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2912DD">
      <w:rPr>
        <w:rFonts w:ascii="Arial Narrow" w:hAnsi="Arial Narrow"/>
        <w:b/>
        <w:noProof/>
        <w:sz w:val="18"/>
      </w:rPr>
      <w:drawing>
        <wp:anchor distT="0" distB="0" distL="114300" distR="114300" simplePos="0" relativeHeight="251659264" behindDoc="0" locked="0" layoutInCell="1" allowOverlap="1" wp14:anchorId="564C8A17" wp14:editId="515A7157">
          <wp:simplePos x="0" y="0"/>
          <wp:positionH relativeFrom="margin">
            <wp:posOffset>-74295</wp:posOffset>
          </wp:positionH>
          <wp:positionV relativeFrom="paragraph">
            <wp:posOffset>-34290</wp:posOffset>
          </wp:positionV>
          <wp:extent cx="2112645" cy="484505"/>
          <wp:effectExtent l="0" t="0" r="190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224D68" w14:textId="77777777" w:rsidR="00E6165D" w:rsidRDefault="00E6165D" w:rsidP="002F6451">
    <w:pPr>
      <w:pStyle w:val="Header"/>
      <w:ind w:left="-90"/>
      <w:rPr>
        <w:rFonts w:ascii="Arial Narrow" w:hAnsi="Arial Narrow"/>
        <w:b/>
        <w:sz w:val="16"/>
      </w:rPr>
    </w:pPr>
  </w:p>
  <w:p w14:paraId="58007A74" w14:textId="77777777" w:rsidR="00E6165D" w:rsidRDefault="00E6165D" w:rsidP="002F6451">
    <w:pPr>
      <w:pStyle w:val="Header"/>
      <w:ind w:left="-90"/>
      <w:rPr>
        <w:rFonts w:ascii="Arial Narrow" w:hAnsi="Arial Narrow"/>
        <w:b/>
        <w:sz w:val="16"/>
      </w:rPr>
    </w:pPr>
  </w:p>
  <w:p w14:paraId="25668EBB" w14:textId="77777777" w:rsidR="00E6165D" w:rsidRDefault="00E6165D" w:rsidP="002F6451">
    <w:pPr>
      <w:pStyle w:val="Header"/>
      <w:ind w:left="-90"/>
      <w:rPr>
        <w:rFonts w:ascii="Arial Narrow" w:hAnsi="Arial Narrow"/>
        <w:b/>
        <w:sz w:val="16"/>
      </w:rPr>
    </w:pPr>
  </w:p>
  <w:p w14:paraId="6A7E668F" w14:textId="77777777" w:rsidR="004305A2" w:rsidRPr="00E6165D" w:rsidRDefault="004305A2" w:rsidP="002F6451">
    <w:pPr>
      <w:pStyle w:val="Header"/>
      <w:ind w:left="-90"/>
      <w:rPr>
        <w:rFonts w:ascii="Arial Narrow" w:hAnsi="Arial Narrow"/>
        <w:b/>
        <w:sz w:val="16"/>
      </w:rPr>
    </w:pPr>
    <w:r w:rsidRPr="00E6165D">
      <w:rPr>
        <w:rFonts w:ascii="Arial Narrow" w:hAnsi="Arial Narrow"/>
        <w:b/>
        <w:sz w:val="16"/>
      </w:rPr>
      <w:t>Clinical Molecular Oncology Laboratory</w:t>
    </w:r>
    <w:r w:rsidRPr="00E6165D">
      <w:rPr>
        <w:rFonts w:ascii="Arial Narrow" w:hAnsi="Arial Narrow"/>
        <w:b/>
        <w:sz w:val="16"/>
      </w:rPr>
      <w:tab/>
    </w:r>
    <w:r w:rsidRPr="00E6165D">
      <w:rPr>
        <w:rFonts w:ascii="Arial Narrow" w:hAnsi="Arial Narrow"/>
        <w:b/>
        <w:sz w:val="16"/>
      </w:rPr>
      <w:tab/>
    </w:r>
  </w:p>
  <w:p w14:paraId="0E3178DC" w14:textId="77777777" w:rsidR="004305A2" w:rsidRPr="00E6165D" w:rsidRDefault="004305A2" w:rsidP="002F6451">
    <w:pPr>
      <w:pStyle w:val="Header"/>
      <w:ind w:left="-90"/>
      <w:rPr>
        <w:rFonts w:ascii="Arial Narrow" w:hAnsi="Arial Narrow"/>
        <w:b/>
        <w:sz w:val="16"/>
      </w:rPr>
    </w:pPr>
    <w:r w:rsidRPr="00E6165D">
      <w:rPr>
        <w:rFonts w:ascii="Arial Narrow" w:hAnsi="Arial Narrow"/>
        <w:b/>
        <w:sz w:val="16"/>
      </w:rPr>
      <w:t>4005 Wahl Hall East, Mail Stop 3040</w:t>
    </w:r>
  </w:p>
  <w:p w14:paraId="1AF63B88" w14:textId="77777777" w:rsidR="004305A2" w:rsidRPr="00E6165D" w:rsidRDefault="004305A2" w:rsidP="00E6165D">
    <w:pPr>
      <w:pStyle w:val="Header"/>
      <w:ind w:left="-90"/>
      <w:rPr>
        <w:rFonts w:ascii="Arial Narrow" w:hAnsi="Arial Narrow"/>
        <w:b/>
        <w:sz w:val="16"/>
      </w:rPr>
    </w:pPr>
    <w:r w:rsidRPr="00E6165D">
      <w:rPr>
        <w:rFonts w:ascii="Arial Narrow" w:hAnsi="Arial Narrow"/>
        <w:b/>
        <w:sz w:val="16"/>
      </w:rPr>
      <w:t>3901 Rainbow Blvd</w:t>
    </w:r>
    <w:r w:rsidR="00E6165D" w:rsidRPr="00E6165D">
      <w:rPr>
        <w:rFonts w:ascii="Arial Narrow" w:hAnsi="Arial Narrow"/>
        <w:b/>
        <w:sz w:val="16"/>
      </w:rPr>
      <w:t xml:space="preserve">, </w:t>
    </w:r>
    <w:r w:rsidRPr="00E6165D">
      <w:rPr>
        <w:rFonts w:ascii="Arial Narrow" w:hAnsi="Arial Narrow"/>
        <w:b/>
        <w:sz w:val="16"/>
      </w:rPr>
      <w:t xml:space="preserve">Kansas City, KS 66160 </w:t>
    </w:r>
  </w:p>
  <w:p w14:paraId="73569F4E" w14:textId="77777777" w:rsidR="004305A2" w:rsidRPr="00EE5B98" w:rsidRDefault="00E6165D" w:rsidP="0099678E">
    <w:pPr>
      <w:pStyle w:val="Header"/>
      <w:ind w:left="-90"/>
      <w:jc w:val="center"/>
      <w:rPr>
        <w:rFonts w:ascii="Arial Narrow" w:hAnsi="Arial Narrow"/>
        <w:i/>
        <w:sz w:val="18"/>
      </w:rPr>
    </w:pPr>
    <w:r>
      <w:rPr>
        <w:rFonts w:ascii="Arial Narrow" w:hAnsi="Arial Narrow"/>
        <w:i/>
        <w:sz w:val="18"/>
      </w:rPr>
      <w:t>C</w:t>
    </w:r>
    <w:r w:rsidR="004305A2" w:rsidRPr="00EE5B98">
      <w:rPr>
        <w:rFonts w:ascii="Arial Narrow" w:hAnsi="Arial Narrow"/>
        <w:i/>
        <w:sz w:val="18"/>
      </w:rPr>
      <w:t>linical Molecular Oncology Laboratory</w:t>
    </w:r>
  </w:p>
  <w:p w14:paraId="5D2A5770" w14:textId="77777777" w:rsidR="004305A2" w:rsidRPr="00EE5B98" w:rsidRDefault="004305A2" w:rsidP="002F6451">
    <w:pPr>
      <w:pStyle w:val="Header"/>
      <w:jc w:val="center"/>
      <w:rPr>
        <w:rFonts w:ascii="Arial Narrow" w:hAnsi="Arial Narrow"/>
        <w:sz w:val="18"/>
      </w:rPr>
    </w:pPr>
    <w:r w:rsidRPr="00EE5B98">
      <w:rPr>
        <w:rFonts w:ascii="Arial Narrow" w:hAnsi="Arial Narrow"/>
        <w:sz w:val="18"/>
      </w:rPr>
      <w:t>STANDARD OPERATING PROCEDURE</w:t>
    </w:r>
  </w:p>
  <w:p w14:paraId="3C69574D" w14:textId="77777777" w:rsidR="004305A2" w:rsidRDefault="004305A2">
    <w:pPr>
      <w:pStyle w:val="Header"/>
      <w:jc w:val="center"/>
      <w:rPr>
        <w:sz w:val="8"/>
      </w:rPr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0070"/>
    </w:tblGrid>
    <w:tr w:rsidR="005E5DA8" w:rsidRPr="006910D5" w14:paraId="351DACFD" w14:textId="77777777" w:rsidTr="005E5DA8">
      <w:trPr>
        <w:cantSplit/>
        <w:trHeight w:val="821"/>
      </w:trPr>
      <w:tc>
        <w:tcPr>
          <w:tcW w:w="5000" w:type="pct"/>
          <w:vAlign w:val="center"/>
        </w:tcPr>
        <w:p w14:paraId="3047093A" w14:textId="77777777" w:rsidR="005E5DA8" w:rsidRPr="009C1955" w:rsidRDefault="005E5DA8" w:rsidP="00456EC9">
          <w:pPr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 w:rsidRPr="009C1955">
            <w:rPr>
              <w:rFonts w:ascii="Arial Narrow" w:hAnsi="Arial Narrow" w:cs="Arial"/>
              <w:b/>
              <w:sz w:val="20"/>
              <w:szCs w:val="20"/>
            </w:rPr>
            <w:t>TEST RECORD</w:t>
          </w:r>
        </w:p>
        <w:p w14:paraId="3039D142" w14:textId="77777777" w:rsidR="005E5DA8" w:rsidRPr="009C1955" w:rsidRDefault="005E5DA8" w:rsidP="00456EC9">
          <w:pPr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>
            <w:rPr>
              <w:rFonts w:ascii="Arial Narrow" w:hAnsi="Arial Narrow" w:cs="Arial"/>
              <w:b/>
              <w:sz w:val="20"/>
              <w:szCs w:val="20"/>
            </w:rPr>
            <w:t>NGS STEP 2 Record: Library</w:t>
          </w:r>
          <w:r w:rsidRPr="009C1955">
            <w:rPr>
              <w:rFonts w:ascii="Arial Narrow" w:hAnsi="Arial Narrow" w:cs="Arial"/>
              <w:b/>
              <w:sz w:val="20"/>
              <w:szCs w:val="20"/>
            </w:rPr>
            <w:t xml:space="preserve"> Quality Control by </w:t>
          </w:r>
          <w:r>
            <w:rPr>
              <w:rFonts w:ascii="Arial Narrow" w:hAnsi="Arial Narrow" w:cs="Arial"/>
              <w:b/>
              <w:sz w:val="20"/>
              <w:szCs w:val="20"/>
            </w:rPr>
            <w:t>Quant-</w:t>
          </w:r>
          <w:proofErr w:type="spellStart"/>
          <w:r>
            <w:rPr>
              <w:rFonts w:ascii="Arial Narrow" w:hAnsi="Arial Narrow" w:cs="Arial"/>
              <w:b/>
              <w:sz w:val="20"/>
              <w:szCs w:val="20"/>
            </w:rPr>
            <w:t>iT</w:t>
          </w:r>
          <w:proofErr w:type="spellEnd"/>
          <w:r>
            <w:rPr>
              <w:rFonts w:ascii="Arial Narrow" w:hAnsi="Arial Narrow" w:cs="Arial"/>
              <w:b/>
              <w:sz w:val="20"/>
              <w:szCs w:val="20"/>
            </w:rPr>
            <w:t xml:space="preserve"> 1X dsDNA HS Assay</w:t>
          </w:r>
          <w:r w:rsidRPr="009C1955">
            <w:rPr>
              <w:rFonts w:ascii="Arial Narrow" w:hAnsi="Arial Narrow" w:cs="Arial"/>
              <w:b/>
              <w:sz w:val="20"/>
              <w:szCs w:val="20"/>
            </w:rPr>
            <w:t xml:space="preserve"> Kit </w:t>
          </w:r>
          <w:r>
            <w:rPr>
              <w:rFonts w:ascii="Arial Narrow" w:hAnsi="Arial Narrow" w:cs="Arial"/>
              <w:b/>
              <w:sz w:val="20"/>
              <w:szCs w:val="20"/>
            </w:rPr>
            <w:t xml:space="preserve">using </w:t>
          </w:r>
          <w:proofErr w:type="spellStart"/>
          <w:r>
            <w:rPr>
              <w:rFonts w:ascii="Arial Narrow" w:hAnsi="Arial Narrow" w:cs="Arial"/>
              <w:b/>
              <w:sz w:val="20"/>
              <w:szCs w:val="20"/>
            </w:rPr>
            <w:t>Flu</w:t>
          </w:r>
          <w:r w:rsidR="00A5781E">
            <w:rPr>
              <w:rFonts w:ascii="Arial Narrow" w:hAnsi="Arial Narrow" w:cs="Arial"/>
              <w:b/>
              <w:sz w:val="20"/>
              <w:szCs w:val="20"/>
            </w:rPr>
            <w:t>o</w:t>
          </w:r>
          <w:r>
            <w:rPr>
              <w:rFonts w:ascii="Arial Narrow" w:hAnsi="Arial Narrow" w:cs="Arial"/>
              <w:b/>
              <w:sz w:val="20"/>
              <w:szCs w:val="20"/>
            </w:rPr>
            <w:t>roskan</w:t>
          </w:r>
          <w:proofErr w:type="spellEnd"/>
          <w:r>
            <w:rPr>
              <w:rFonts w:ascii="Arial Narrow" w:hAnsi="Arial Narrow" w:cs="Arial"/>
              <w:b/>
              <w:sz w:val="20"/>
              <w:szCs w:val="20"/>
            </w:rPr>
            <w:t xml:space="preserve"> Instrument</w:t>
          </w:r>
        </w:p>
      </w:tc>
    </w:tr>
  </w:tbl>
  <w:p w14:paraId="4E8241D9" w14:textId="77777777" w:rsidR="004305A2" w:rsidRDefault="004305A2" w:rsidP="00EA5EEE">
    <w:pPr>
      <w:pStyle w:val="Header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AB2D8" w14:textId="77777777" w:rsidR="004305A2" w:rsidRDefault="004305A2" w:rsidP="005C4E72">
    <w:pPr>
      <w:pStyle w:val="Header"/>
      <w:tabs>
        <w:tab w:val="clear" w:pos="4320"/>
        <w:tab w:val="clear" w:pos="8640"/>
        <w:tab w:val="left" w:pos="234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B0068" wp14:editId="420B5B8A">
          <wp:simplePos x="0" y="0"/>
          <wp:positionH relativeFrom="column">
            <wp:posOffset>1352550</wp:posOffset>
          </wp:positionH>
          <wp:positionV relativeFrom="paragraph">
            <wp:posOffset>-28575</wp:posOffset>
          </wp:positionV>
          <wp:extent cx="529590" cy="514350"/>
          <wp:effectExtent l="0" t="0" r="3810" b="0"/>
          <wp:wrapSquare wrapText="bothSides"/>
          <wp:docPr id="11" name="Picture 17" descr="Description: Lab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escription: Lab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59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C39B18" wp14:editId="1321B905">
              <wp:simplePos x="0" y="0"/>
              <wp:positionH relativeFrom="column">
                <wp:posOffset>4857750</wp:posOffset>
              </wp:positionH>
              <wp:positionV relativeFrom="paragraph">
                <wp:posOffset>-209550</wp:posOffset>
              </wp:positionV>
              <wp:extent cx="2095500" cy="8286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F52DFB" w14:textId="77777777" w:rsidR="004305A2" w:rsidRDefault="004305A2" w:rsidP="005C4E72">
                          <w:pPr>
                            <w:rPr>
                              <w:sz w:val="18"/>
                              <w:u w:val="single"/>
                            </w:rPr>
                          </w:pPr>
                          <w:r w:rsidRPr="00461AC2">
                            <w:rPr>
                              <w:sz w:val="18"/>
                            </w:rPr>
                            <w:t>Assay ID:</w:t>
                          </w:r>
                          <w:r>
                            <w:rPr>
                              <w:sz w:val="18"/>
                              <w:u w:val="single"/>
                            </w:rPr>
                            <w:t xml:space="preserve">    </w:t>
                          </w:r>
                          <w:r w:rsidRPr="00291C25">
                            <w:rPr>
                              <w:b/>
                              <w:sz w:val="18"/>
                              <w:u w:val="single"/>
                            </w:rPr>
                            <w:t xml:space="preserve">JAK2 PCR </w:t>
                          </w:r>
                          <w:r w:rsidRPr="00291C25">
                            <w:rPr>
                              <w:sz w:val="18"/>
                              <w:u w:val="single"/>
                            </w:rPr>
                            <w:tab/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</w:p>
                        <w:p w14:paraId="33F1B247" w14:textId="77777777" w:rsidR="004305A2" w:rsidRDefault="004305A2" w:rsidP="005C4E72">
                          <w:pPr>
                            <w:rPr>
                              <w:sz w:val="18"/>
                              <w:u w:val="single"/>
                            </w:rPr>
                          </w:pPr>
                          <w:r>
                            <w:rPr>
                              <w:sz w:val="18"/>
                            </w:rPr>
                            <w:t>Notes:</w:t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</w:p>
                        <w:p w14:paraId="5A511B31" w14:textId="77777777" w:rsidR="004305A2" w:rsidRDefault="004305A2" w:rsidP="005C4E72">
                          <w:pPr>
                            <w:rPr>
                              <w:sz w:val="18"/>
                              <w:u w:val="single"/>
                            </w:rPr>
                          </w:pP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</w:p>
                        <w:p w14:paraId="748D18FD" w14:textId="77777777" w:rsidR="004305A2" w:rsidRDefault="004305A2" w:rsidP="005C4E72">
                          <w:pPr>
                            <w:rPr>
                              <w:sz w:val="18"/>
                              <w:u w:val="single"/>
                            </w:rPr>
                          </w:pP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</w:p>
                        <w:p w14:paraId="64049B38" w14:textId="77777777" w:rsidR="004305A2" w:rsidRPr="00461AC2" w:rsidRDefault="004305A2" w:rsidP="005C4E72">
                          <w:pPr>
                            <w:rPr>
                              <w:sz w:val="18"/>
                              <w:u w:val="single"/>
                            </w:rPr>
                          </w:pP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39B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82.5pt;margin-top:-16.5pt;width:165pt;height:6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" stroked="f">
              <v:textbox>
                <w:txbxContent>
                  <w:p w14:paraId="17F52DFB" w14:textId="77777777" w:rsidR="004305A2" w:rsidRDefault="004305A2" w:rsidP="005C4E72">
                    <w:pPr>
                      <w:rPr>
                        <w:sz w:val="18"/>
                        <w:u w:val="single"/>
                      </w:rPr>
                    </w:pPr>
                    <w:r w:rsidRPr="00461AC2">
                      <w:rPr>
                        <w:sz w:val="18"/>
                      </w:rPr>
                      <w:t>Assay ID:</w:t>
                    </w:r>
                    <w:r>
                      <w:rPr>
                        <w:sz w:val="18"/>
                        <w:u w:val="single"/>
                      </w:rPr>
                      <w:t xml:space="preserve">    </w:t>
                    </w:r>
                    <w:r w:rsidRPr="00291C25">
                      <w:rPr>
                        <w:b/>
                        <w:sz w:val="18"/>
                        <w:u w:val="single"/>
                      </w:rPr>
                      <w:t xml:space="preserve">JAK2 PCR </w:t>
                    </w:r>
                    <w:r w:rsidRPr="00291C25"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  <w:p w14:paraId="33F1B247" w14:textId="77777777" w:rsidR="004305A2" w:rsidRDefault="004305A2" w:rsidP="005C4E72">
                    <w:pPr>
                      <w:rPr>
                        <w:sz w:val="18"/>
                        <w:u w:val="single"/>
                      </w:rPr>
                    </w:pPr>
                    <w:r>
                      <w:rPr>
                        <w:sz w:val="18"/>
                      </w:rPr>
                      <w:t>Notes: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  <w:p w14:paraId="5A511B31" w14:textId="77777777" w:rsidR="004305A2" w:rsidRDefault="004305A2" w:rsidP="005C4E72">
                    <w:pPr>
                      <w:rPr>
                        <w:sz w:val="18"/>
                        <w:u w:val="single"/>
                      </w:rPr>
                    </w:pP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  <w:p w14:paraId="748D18FD" w14:textId="77777777" w:rsidR="004305A2" w:rsidRDefault="004305A2" w:rsidP="005C4E72">
                    <w:pPr>
                      <w:rPr>
                        <w:sz w:val="18"/>
                        <w:u w:val="single"/>
                      </w:rPr>
                    </w:pP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  <w:p w14:paraId="64049B38" w14:textId="77777777" w:rsidR="004305A2" w:rsidRPr="00461AC2" w:rsidRDefault="004305A2" w:rsidP="005C4E72">
                    <w:pPr>
                      <w:rPr>
                        <w:sz w:val="18"/>
                        <w:u w:val="single"/>
                      </w:rPr>
                    </w:pP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FC3AB5E" wp14:editId="6091F19D">
          <wp:extent cx="1041400" cy="437515"/>
          <wp:effectExtent l="0" t="0" r="0" b="0"/>
          <wp:docPr id="12" name="Picture 12" descr="kumclogoforinde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mclogoforinde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4BF48E" w14:textId="77777777" w:rsidR="004305A2" w:rsidRPr="00534C65" w:rsidRDefault="004305A2" w:rsidP="005C4E72">
    <w:pPr>
      <w:jc w:val="center"/>
      <w:rPr>
        <w:rFonts w:ascii="Palatino Linotype" w:hAnsi="Palatino Linotype" w:cs="Shruti"/>
        <w:i/>
        <w:sz w:val="22"/>
        <w:szCs w:val="22"/>
      </w:rPr>
    </w:pPr>
    <w:r>
      <w:rPr>
        <w:rFonts w:ascii="Palatino Linotype" w:hAnsi="Palatino Linotype" w:cs="Shruti"/>
        <w:i/>
        <w:sz w:val="22"/>
        <w:szCs w:val="22"/>
      </w:rPr>
      <w:t>Clinical Molecular Oncology</w:t>
    </w:r>
    <w:r w:rsidRPr="00534C65">
      <w:rPr>
        <w:rFonts w:ascii="Palatino Linotype" w:hAnsi="Palatino Linotype" w:cs="Shruti"/>
        <w:i/>
        <w:sz w:val="22"/>
        <w:szCs w:val="22"/>
      </w:rPr>
      <w:t xml:space="preserve"> Laboratory</w:t>
    </w:r>
  </w:p>
  <w:p w14:paraId="41F1B2EB" w14:textId="77777777" w:rsidR="004305A2" w:rsidRDefault="004305A2" w:rsidP="005C4E72">
    <w:pPr>
      <w:pStyle w:val="Header"/>
      <w:jc w:val="center"/>
      <w:rPr>
        <w:sz w:val="16"/>
      </w:rPr>
    </w:pPr>
    <w:r>
      <w:rPr>
        <w:sz w:val="16"/>
      </w:rPr>
      <w:t>STANDARD OPERATING PROCEDURE</w:t>
    </w:r>
  </w:p>
  <w:p w14:paraId="7069B836" w14:textId="77777777" w:rsidR="004305A2" w:rsidRDefault="004305A2" w:rsidP="005C4E72">
    <w:pPr>
      <w:pStyle w:val="Header"/>
      <w:jc w:val="center"/>
      <w:rPr>
        <w:sz w:val="8"/>
      </w:rPr>
    </w:pPr>
  </w:p>
  <w:tbl>
    <w:tblPr>
      <w:tblW w:w="10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0638"/>
    </w:tblGrid>
    <w:tr w:rsidR="004305A2" w:rsidRPr="006910D5" w14:paraId="741B4B48" w14:textId="77777777" w:rsidTr="00BD1480">
      <w:trPr>
        <w:cantSplit/>
        <w:trHeight w:val="690"/>
      </w:trPr>
      <w:tc>
        <w:tcPr>
          <w:tcW w:w="10638" w:type="dxa"/>
        </w:tcPr>
        <w:p w14:paraId="22CCDD77" w14:textId="77777777" w:rsidR="004305A2" w:rsidRPr="00963727" w:rsidRDefault="004305A2" w:rsidP="00923131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63727">
            <w:rPr>
              <w:rFonts w:ascii="Arial" w:hAnsi="Arial" w:cs="Arial"/>
              <w:b/>
              <w:sz w:val="20"/>
              <w:szCs w:val="20"/>
            </w:rPr>
            <w:t>TEST RECORD</w:t>
          </w:r>
        </w:p>
        <w:p w14:paraId="2858DCCC" w14:textId="77777777" w:rsidR="004305A2" w:rsidRPr="00BD68C4" w:rsidRDefault="004305A2" w:rsidP="00923131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JAK2 Qualitative Mutation Detection using the Qiagen Rotor Gene Q with the </w:t>
          </w:r>
          <w:r w:rsidRPr="00BD1480">
            <w:rPr>
              <w:rFonts w:ascii="Arial" w:hAnsi="Arial" w:cs="Arial"/>
              <w:b/>
              <w:sz w:val="20"/>
              <w:szCs w:val="20"/>
            </w:rPr>
            <w:t xml:space="preserve">JAK2 </w:t>
          </w:r>
          <w:proofErr w:type="spellStart"/>
          <w:r w:rsidRPr="00BD1480">
            <w:rPr>
              <w:rFonts w:ascii="Arial" w:hAnsi="Arial" w:cs="Arial"/>
              <w:b/>
              <w:sz w:val="20"/>
              <w:szCs w:val="20"/>
            </w:rPr>
            <w:t>MutaQuant</w:t>
          </w:r>
          <w:proofErr w:type="spellEnd"/>
          <w:r w:rsidRPr="00BD1480">
            <w:rPr>
              <w:rFonts w:ascii="Arial" w:hAnsi="Arial" w:cs="Arial"/>
              <w:b/>
              <w:sz w:val="20"/>
              <w:szCs w:val="20"/>
            </w:rPr>
            <w:t xml:space="preserve"> Kit (MQPP-02)</w:t>
          </w:r>
        </w:p>
      </w:tc>
    </w:tr>
  </w:tbl>
  <w:p w14:paraId="56240CCE" w14:textId="77777777" w:rsidR="004305A2" w:rsidRDefault="004305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45A"/>
    <w:multiLevelType w:val="hybridMultilevel"/>
    <w:tmpl w:val="4BC0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06BA"/>
    <w:multiLevelType w:val="hybridMultilevel"/>
    <w:tmpl w:val="A0EA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F1370"/>
    <w:multiLevelType w:val="hybridMultilevel"/>
    <w:tmpl w:val="B11E72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10D87"/>
    <w:multiLevelType w:val="hybridMultilevel"/>
    <w:tmpl w:val="41F4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7EDB"/>
    <w:multiLevelType w:val="hybridMultilevel"/>
    <w:tmpl w:val="DB088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27166"/>
    <w:multiLevelType w:val="hybridMultilevel"/>
    <w:tmpl w:val="72B2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43BD5"/>
    <w:multiLevelType w:val="hybridMultilevel"/>
    <w:tmpl w:val="20F60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5811"/>
    <w:multiLevelType w:val="hybridMultilevel"/>
    <w:tmpl w:val="2876A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762373"/>
    <w:multiLevelType w:val="hybridMultilevel"/>
    <w:tmpl w:val="1350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83898"/>
    <w:multiLevelType w:val="hybridMultilevel"/>
    <w:tmpl w:val="2638A2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B765B"/>
    <w:multiLevelType w:val="hybridMultilevel"/>
    <w:tmpl w:val="3F2A957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 w15:restartNumberingAfterBreak="0">
    <w:nsid w:val="2A34354F"/>
    <w:multiLevelType w:val="hybridMultilevel"/>
    <w:tmpl w:val="AB0C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151BD"/>
    <w:multiLevelType w:val="hybridMultilevel"/>
    <w:tmpl w:val="77128B34"/>
    <w:lvl w:ilvl="0" w:tplc="FAF4F6FA">
      <w:start w:val="96"/>
      <w:numFmt w:val="bullet"/>
      <w:lvlText w:val="-"/>
      <w:lvlJc w:val="left"/>
      <w:pPr>
        <w:ind w:left="585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3" w15:restartNumberingAfterBreak="0">
    <w:nsid w:val="47FD68AC"/>
    <w:multiLevelType w:val="hybridMultilevel"/>
    <w:tmpl w:val="A9966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E171D"/>
    <w:multiLevelType w:val="hybridMultilevel"/>
    <w:tmpl w:val="F64A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57F3B"/>
    <w:multiLevelType w:val="hybridMultilevel"/>
    <w:tmpl w:val="9A44D3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6BF2BF7"/>
    <w:multiLevelType w:val="hybridMultilevel"/>
    <w:tmpl w:val="C73E21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4D5846"/>
    <w:multiLevelType w:val="hybridMultilevel"/>
    <w:tmpl w:val="677C6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D4BD0"/>
    <w:multiLevelType w:val="hybridMultilevel"/>
    <w:tmpl w:val="619887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12362"/>
    <w:multiLevelType w:val="hybridMultilevel"/>
    <w:tmpl w:val="39668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163E5"/>
    <w:multiLevelType w:val="hybridMultilevel"/>
    <w:tmpl w:val="FA0C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67248"/>
    <w:multiLevelType w:val="hybridMultilevel"/>
    <w:tmpl w:val="10A25EF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7556A1A"/>
    <w:multiLevelType w:val="hybridMultilevel"/>
    <w:tmpl w:val="806043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05A43"/>
    <w:multiLevelType w:val="hybridMultilevel"/>
    <w:tmpl w:val="61A0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7009B"/>
    <w:multiLevelType w:val="hybridMultilevel"/>
    <w:tmpl w:val="B36E0C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80659"/>
    <w:multiLevelType w:val="hybridMultilevel"/>
    <w:tmpl w:val="85B036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7BB02AB"/>
    <w:multiLevelType w:val="hybridMultilevel"/>
    <w:tmpl w:val="14FE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9313E"/>
    <w:multiLevelType w:val="hybridMultilevel"/>
    <w:tmpl w:val="A950E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E49DB"/>
    <w:multiLevelType w:val="hybridMultilevel"/>
    <w:tmpl w:val="13A4B8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5141595">
    <w:abstractNumId w:val="21"/>
  </w:num>
  <w:num w:numId="2" w16cid:durableId="1335063912">
    <w:abstractNumId w:val="25"/>
  </w:num>
  <w:num w:numId="3" w16cid:durableId="566066679">
    <w:abstractNumId w:val="3"/>
  </w:num>
  <w:num w:numId="4" w16cid:durableId="1751929316">
    <w:abstractNumId w:val="23"/>
  </w:num>
  <w:num w:numId="5" w16cid:durableId="2054619793">
    <w:abstractNumId w:val="28"/>
  </w:num>
  <w:num w:numId="6" w16cid:durableId="962231646">
    <w:abstractNumId w:val="7"/>
  </w:num>
  <w:num w:numId="7" w16cid:durableId="1212228763">
    <w:abstractNumId w:val="6"/>
  </w:num>
  <w:num w:numId="8" w16cid:durableId="287662642">
    <w:abstractNumId w:val="27"/>
  </w:num>
  <w:num w:numId="9" w16cid:durableId="697589174">
    <w:abstractNumId w:val="8"/>
  </w:num>
  <w:num w:numId="10" w16cid:durableId="245261602">
    <w:abstractNumId w:val="1"/>
  </w:num>
  <w:num w:numId="11" w16cid:durableId="2041471414">
    <w:abstractNumId w:val="11"/>
  </w:num>
  <w:num w:numId="12" w16cid:durableId="1277522739">
    <w:abstractNumId w:val="10"/>
  </w:num>
  <w:num w:numId="13" w16cid:durableId="1626543932">
    <w:abstractNumId w:val="14"/>
  </w:num>
  <w:num w:numId="14" w16cid:durableId="951933874">
    <w:abstractNumId w:val="4"/>
  </w:num>
  <w:num w:numId="15" w16cid:durableId="1942640382">
    <w:abstractNumId w:val="16"/>
  </w:num>
  <w:num w:numId="16" w16cid:durableId="652217281">
    <w:abstractNumId w:val="19"/>
  </w:num>
  <w:num w:numId="17" w16cid:durableId="1802917774">
    <w:abstractNumId w:val="22"/>
  </w:num>
  <w:num w:numId="18" w16cid:durableId="1921715666">
    <w:abstractNumId w:val="18"/>
  </w:num>
  <w:num w:numId="19" w16cid:durableId="758213781">
    <w:abstractNumId w:val="15"/>
  </w:num>
  <w:num w:numId="20" w16cid:durableId="3440146">
    <w:abstractNumId w:val="24"/>
  </w:num>
  <w:num w:numId="21" w16cid:durableId="561404353">
    <w:abstractNumId w:val="2"/>
  </w:num>
  <w:num w:numId="22" w16cid:durableId="1100489509">
    <w:abstractNumId w:val="13"/>
  </w:num>
  <w:num w:numId="23" w16cid:durableId="238442850">
    <w:abstractNumId w:val="17"/>
  </w:num>
  <w:num w:numId="24" w16cid:durableId="340932881">
    <w:abstractNumId w:val="26"/>
  </w:num>
  <w:num w:numId="25" w16cid:durableId="1789007120">
    <w:abstractNumId w:val="20"/>
  </w:num>
  <w:num w:numId="26" w16cid:durableId="1931618394">
    <w:abstractNumId w:val="9"/>
  </w:num>
  <w:num w:numId="27" w16cid:durableId="1447851965">
    <w:abstractNumId w:val="5"/>
  </w:num>
  <w:num w:numId="28" w16cid:durableId="152113072">
    <w:abstractNumId w:val="0"/>
  </w:num>
  <w:num w:numId="29" w16cid:durableId="21123156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E9"/>
    <w:rsid w:val="00005265"/>
    <w:rsid w:val="0001455C"/>
    <w:rsid w:val="00015778"/>
    <w:rsid w:val="00021B7F"/>
    <w:rsid w:val="00025561"/>
    <w:rsid w:val="000258C3"/>
    <w:rsid w:val="00026662"/>
    <w:rsid w:val="000314AF"/>
    <w:rsid w:val="00031A58"/>
    <w:rsid w:val="00034053"/>
    <w:rsid w:val="0003416F"/>
    <w:rsid w:val="000344BC"/>
    <w:rsid w:val="0003491D"/>
    <w:rsid w:val="00035E43"/>
    <w:rsid w:val="000360A2"/>
    <w:rsid w:val="00041BCD"/>
    <w:rsid w:val="00042C19"/>
    <w:rsid w:val="00043FA9"/>
    <w:rsid w:val="0006058C"/>
    <w:rsid w:val="000611F0"/>
    <w:rsid w:val="00070342"/>
    <w:rsid w:val="00075389"/>
    <w:rsid w:val="000801E5"/>
    <w:rsid w:val="0008402A"/>
    <w:rsid w:val="00090261"/>
    <w:rsid w:val="000903EA"/>
    <w:rsid w:val="00091F8B"/>
    <w:rsid w:val="0009367B"/>
    <w:rsid w:val="000959F6"/>
    <w:rsid w:val="000963B7"/>
    <w:rsid w:val="00096D45"/>
    <w:rsid w:val="000A0821"/>
    <w:rsid w:val="000A1527"/>
    <w:rsid w:val="000A1F68"/>
    <w:rsid w:val="000A2585"/>
    <w:rsid w:val="000A38BB"/>
    <w:rsid w:val="000A3E39"/>
    <w:rsid w:val="000B0DA3"/>
    <w:rsid w:val="000B1786"/>
    <w:rsid w:val="000C19ED"/>
    <w:rsid w:val="000C1DCC"/>
    <w:rsid w:val="000C22E6"/>
    <w:rsid w:val="000C4A3A"/>
    <w:rsid w:val="000C4CB1"/>
    <w:rsid w:val="000C5A11"/>
    <w:rsid w:val="000C64EC"/>
    <w:rsid w:val="000D001B"/>
    <w:rsid w:val="000D163D"/>
    <w:rsid w:val="000D1F8F"/>
    <w:rsid w:val="000D27FA"/>
    <w:rsid w:val="000D40B9"/>
    <w:rsid w:val="000D688D"/>
    <w:rsid w:val="000E09D9"/>
    <w:rsid w:val="000E0CA7"/>
    <w:rsid w:val="000E371B"/>
    <w:rsid w:val="000E50C1"/>
    <w:rsid w:val="000F1CAE"/>
    <w:rsid w:val="000F2F7A"/>
    <w:rsid w:val="000F4F7D"/>
    <w:rsid w:val="000F5ECB"/>
    <w:rsid w:val="001022B5"/>
    <w:rsid w:val="00102568"/>
    <w:rsid w:val="00102B97"/>
    <w:rsid w:val="00106007"/>
    <w:rsid w:val="00106EE6"/>
    <w:rsid w:val="00107971"/>
    <w:rsid w:val="00111ED8"/>
    <w:rsid w:val="00113BA2"/>
    <w:rsid w:val="001162BB"/>
    <w:rsid w:val="00120A10"/>
    <w:rsid w:val="00120CB9"/>
    <w:rsid w:val="001218DB"/>
    <w:rsid w:val="00121A32"/>
    <w:rsid w:val="00123F99"/>
    <w:rsid w:val="00127D8B"/>
    <w:rsid w:val="00132CA1"/>
    <w:rsid w:val="00134661"/>
    <w:rsid w:val="001402B4"/>
    <w:rsid w:val="00141599"/>
    <w:rsid w:val="0014254E"/>
    <w:rsid w:val="00142769"/>
    <w:rsid w:val="0014460B"/>
    <w:rsid w:val="0015068D"/>
    <w:rsid w:val="00150A67"/>
    <w:rsid w:val="00152C00"/>
    <w:rsid w:val="0015308D"/>
    <w:rsid w:val="001531AF"/>
    <w:rsid w:val="00153CBD"/>
    <w:rsid w:val="00154996"/>
    <w:rsid w:val="001558F1"/>
    <w:rsid w:val="00156B8B"/>
    <w:rsid w:val="00157367"/>
    <w:rsid w:val="00157A8E"/>
    <w:rsid w:val="00160A00"/>
    <w:rsid w:val="00160A7F"/>
    <w:rsid w:val="00161DC6"/>
    <w:rsid w:val="00164559"/>
    <w:rsid w:val="001740A3"/>
    <w:rsid w:val="001802A6"/>
    <w:rsid w:val="00184BE8"/>
    <w:rsid w:val="00184D0B"/>
    <w:rsid w:val="00186820"/>
    <w:rsid w:val="00191661"/>
    <w:rsid w:val="00194F77"/>
    <w:rsid w:val="001957A1"/>
    <w:rsid w:val="0019772B"/>
    <w:rsid w:val="001A6C25"/>
    <w:rsid w:val="001B1067"/>
    <w:rsid w:val="001B28C9"/>
    <w:rsid w:val="001B4734"/>
    <w:rsid w:val="001B5E22"/>
    <w:rsid w:val="001C217B"/>
    <w:rsid w:val="001C24FA"/>
    <w:rsid w:val="001C35B4"/>
    <w:rsid w:val="001D7885"/>
    <w:rsid w:val="001E3598"/>
    <w:rsid w:val="001F25C0"/>
    <w:rsid w:val="001F3F7D"/>
    <w:rsid w:val="001F4763"/>
    <w:rsid w:val="0020205F"/>
    <w:rsid w:val="00202E20"/>
    <w:rsid w:val="002038D9"/>
    <w:rsid w:val="00204F3F"/>
    <w:rsid w:val="002076BA"/>
    <w:rsid w:val="002134F1"/>
    <w:rsid w:val="00213F2E"/>
    <w:rsid w:val="00215992"/>
    <w:rsid w:val="00222260"/>
    <w:rsid w:val="00223D48"/>
    <w:rsid w:val="0022587D"/>
    <w:rsid w:val="00226664"/>
    <w:rsid w:val="00233612"/>
    <w:rsid w:val="002361C8"/>
    <w:rsid w:val="00240E17"/>
    <w:rsid w:val="00241B20"/>
    <w:rsid w:val="00243B8B"/>
    <w:rsid w:val="0024456D"/>
    <w:rsid w:val="00244778"/>
    <w:rsid w:val="00251754"/>
    <w:rsid w:val="00254917"/>
    <w:rsid w:val="002569F9"/>
    <w:rsid w:val="00257F2C"/>
    <w:rsid w:val="00262543"/>
    <w:rsid w:val="00262EEB"/>
    <w:rsid w:val="00264681"/>
    <w:rsid w:val="00265EE1"/>
    <w:rsid w:val="00273FDA"/>
    <w:rsid w:val="00276202"/>
    <w:rsid w:val="0028657E"/>
    <w:rsid w:val="002901AF"/>
    <w:rsid w:val="00291C25"/>
    <w:rsid w:val="00293486"/>
    <w:rsid w:val="002A0413"/>
    <w:rsid w:val="002A04F0"/>
    <w:rsid w:val="002A0FC5"/>
    <w:rsid w:val="002A1FB0"/>
    <w:rsid w:val="002A303C"/>
    <w:rsid w:val="002A32F3"/>
    <w:rsid w:val="002A3674"/>
    <w:rsid w:val="002A386A"/>
    <w:rsid w:val="002A473E"/>
    <w:rsid w:val="002A5536"/>
    <w:rsid w:val="002A675E"/>
    <w:rsid w:val="002A69A7"/>
    <w:rsid w:val="002A7065"/>
    <w:rsid w:val="002B0172"/>
    <w:rsid w:val="002B1FCC"/>
    <w:rsid w:val="002B374C"/>
    <w:rsid w:val="002B5146"/>
    <w:rsid w:val="002C0869"/>
    <w:rsid w:val="002C1E78"/>
    <w:rsid w:val="002C38D7"/>
    <w:rsid w:val="002C4535"/>
    <w:rsid w:val="002C7076"/>
    <w:rsid w:val="002D0035"/>
    <w:rsid w:val="002D08C1"/>
    <w:rsid w:val="002D1261"/>
    <w:rsid w:val="002D217D"/>
    <w:rsid w:val="002D6060"/>
    <w:rsid w:val="002D722D"/>
    <w:rsid w:val="002E1B2E"/>
    <w:rsid w:val="002E3145"/>
    <w:rsid w:val="002E42DD"/>
    <w:rsid w:val="002E68A2"/>
    <w:rsid w:val="002F29C8"/>
    <w:rsid w:val="002F479D"/>
    <w:rsid w:val="002F6451"/>
    <w:rsid w:val="003022E4"/>
    <w:rsid w:val="00304453"/>
    <w:rsid w:val="003053C7"/>
    <w:rsid w:val="00306DD9"/>
    <w:rsid w:val="003106EC"/>
    <w:rsid w:val="003107C7"/>
    <w:rsid w:val="00316E0D"/>
    <w:rsid w:val="0031721D"/>
    <w:rsid w:val="0032028A"/>
    <w:rsid w:val="00320BAF"/>
    <w:rsid w:val="00321F8A"/>
    <w:rsid w:val="0032465E"/>
    <w:rsid w:val="0032592D"/>
    <w:rsid w:val="00326A14"/>
    <w:rsid w:val="00327A71"/>
    <w:rsid w:val="00331E40"/>
    <w:rsid w:val="003323AE"/>
    <w:rsid w:val="003373D2"/>
    <w:rsid w:val="00344662"/>
    <w:rsid w:val="00346174"/>
    <w:rsid w:val="003577F3"/>
    <w:rsid w:val="0036667B"/>
    <w:rsid w:val="003670E3"/>
    <w:rsid w:val="0037358A"/>
    <w:rsid w:val="0037411E"/>
    <w:rsid w:val="003746DC"/>
    <w:rsid w:val="003753C3"/>
    <w:rsid w:val="00375C64"/>
    <w:rsid w:val="003762E1"/>
    <w:rsid w:val="00382F11"/>
    <w:rsid w:val="00383C2D"/>
    <w:rsid w:val="0038575A"/>
    <w:rsid w:val="0038585B"/>
    <w:rsid w:val="00386F6E"/>
    <w:rsid w:val="00387345"/>
    <w:rsid w:val="0039045D"/>
    <w:rsid w:val="0039198F"/>
    <w:rsid w:val="00394450"/>
    <w:rsid w:val="003A341B"/>
    <w:rsid w:val="003B11E7"/>
    <w:rsid w:val="003B55A4"/>
    <w:rsid w:val="003C3F1C"/>
    <w:rsid w:val="003C7172"/>
    <w:rsid w:val="003C7C32"/>
    <w:rsid w:val="003D121A"/>
    <w:rsid w:val="003D523F"/>
    <w:rsid w:val="003D5993"/>
    <w:rsid w:val="003D5BCF"/>
    <w:rsid w:val="003D66EF"/>
    <w:rsid w:val="003E115E"/>
    <w:rsid w:val="003E539C"/>
    <w:rsid w:val="003E57C9"/>
    <w:rsid w:val="003E6382"/>
    <w:rsid w:val="003E6A79"/>
    <w:rsid w:val="003F39F7"/>
    <w:rsid w:val="00404B70"/>
    <w:rsid w:val="0040554A"/>
    <w:rsid w:val="004070CB"/>
    <w:rsid w:val="00407AD9"/>
    <w:rsid w:val="00410BD5"/>
    <w:rsid w:val="00412F76"/>
    <w:rsid w:val="00415CB9"/>
    <w:rsid w:val="00416106"/>
    <w:rsid w:val="0042074B"/>
    <w:rsid w:val="00422251"/>
    <w:rsid w:val="00425DB2"/>
    <w:rsid w:val="004272E1"/>
    <w:rsid w:val="00427B54"/>
    <w:rsid w:val="004305A2"/>
    <w:rsid w:val="00434A70"/>
    <w:rsid w:val="00436A62"/>
    <w:rsid w:val="004374FB"/>
    <w:rsid w:val="00442237"/>
    <w:rsid w:val="00456EC9"/>
    <w:rsid w:val="00461570"/>
    <w:rsid w:val="00461928"/>
    <w:rsid w:val="0046238A"/>
    <w:rsid w:val="00464631"/>
    <w:rsid w:val="00472A15"/>
    <w:rsid w:val="00476E7E"/>
    <w:rsid w:val="004776FD"/>
    <w:rsid w:val="004943CF"/>
    <w:rsid w:val="00496FB1"/>
    <w:rsid w:val="004A040D"/>
    <w:rsid w:val="004A3BF9"/>
    <w:rsid w:val="004C2ADC"/>
    <w:rsid w:val="004C4E19"/>
    <w:rsid w:val="004D3E23"/>
    <w:rsid w:val="004D7774"/>
    <w:rsid w:val="004E0314"/>
    <w:rsid w:val="004E11D6"/>
    <w:rsid w:val="004E3972"/>
    <w:rsid w:val="004E4753"/>
    <w:rsid w:val="004E5B1C"/>
    <w:rsid w:val="004F16E3"/>
    <w:rsid w:val="004F1ED9"/>
    <w:rsid w:val="004F5EA8"/>
    <w:rsid w:val="004F701A"/>
    <w:rsid w:val="0050228B"/>
    <w:rsid w:val="0050775E"/>
    <w:rsid w:val="0051226B"/>
    <w:rsid w:val="00514691"/>
    <w:rsid w:val="00515101"/>
    <w:rsid w:val="00515B90"/>
    <w:rsid w:val="00517A9D"/>
    <w:rsid w:val="005240D2"/>
    <w:rsid w:val="005312BA"/>
    <w:rsid w:val="005334F3"/>
    <w:rsid w:val="00537DD3"/>
    <w:rsid w:val="00541092"/>
    <w:rsid w:val="00541381"/>
    <w:rsid w:val="00542386"/>
    <w:rsid w:val="005431B4"/>
    <w:rsid w:val="00543A39"/>
    <w:rsid w:val="00546544"/>
    <w:rsid w:val="00555BE8"/>
    <w:rsid w:val="00560F17"/>
    <w:rsid w:val="005612CE"/>
    <w:rsid w:val="00562162"/>
    <w:rsid w:val="005816FC"/>
    <w:rsid w:val="00583351"/>
    <w:rsid w:val="00583614"/>
    <w:rsid w:val="0058546F"/>
    <w:rsid w:val="005901DB"/>
    <w:rsid w:val="00592709"/>
    <w:rsid w:val="005A6B47"/>
    <w:rsid w:val="005B1E5C"/>
    <w:rsid w:val="005B5B3A"/>
    <w:rsid w:val="005B5F3E"/>
    <w:rsid w:val="005B6261"/>
    <w:rsid w:val="005B7304"/>
    <w:rsid w:val="005C011B"/>
    <w:rsid w:val="005C0DFC"/>
    <w:rsid w:val="005C27CA"/>
    <w:rsid w:val="005C353A"/>
    <w:rsid w:val="005C4A8B"/>
    <w:rsid w:val="005C4E72"/>
    <w:rsid w:val="005C7F4C"/>
    <w:rsid w:val="005D0633"/>
    <w:rsid w:val="005D0F70"/>
    <w:rsid w:val="005D2029"/>
    <w:rsid w:val="005D50EF"/>
    <w:rsid w:val="005E336C"/>
    <w:rsid w:val="005E35A1"/>
    <w:rsid w:val="005E3609"/>
    <w:rsid w:val="005E4949"/>
    <w:rsid w:val="005E512D"/>
    <w:rsid w:val="005E5DA8"/>
    <w:rsid w:val="00600A69"/>
    <w:rsid w:val="006066C9"/>
    <w:rsid w:val="00607EC6"/>
    <w:rsid w:val="0061062B"/>
    <w:rsid w:val="006136DB"/>
    <w:rsid w:val="00613F54"/>
    <w:rsid w:val="00614774"/>
    <w:rsid w:val="00615390"/>
    <w:rsid w:val="00615612"/>
    <w:rsid w:val="00615952"/>
    <w:rsid w:val="006165FB"/>
    <w:rsid w:val="00623913"/>
    <w:rsid w:val="00626234"/>
    <w:rsid w:val="00631499"/>
    <w:rsid w:val="00632505"/>
    <w:rsid w:val="00632C30"/>
    <w:rsid w:val="006503C3"/>
    <w:rsid w:val="00650AB6"/>
    <w:rsid w:val="00653138"/>
    <w:rsid w:val="006531DB"/>
    <w:rsid w:val="006539DE"/>
    <w:rsid w:val="00655B86"/>
    <w:rsid w:val="0065769F"/>
    <w:rsid w:val="006578BE"/>
    <w:rsid w:val="00661C0F"/>
    <w:rsid w:val="00663B04"/>
    <w:rsid w:val="006646FD"/>
    <w:rsid w:val="00665832"/>
    <w:rsid w:val="00667B5A"/>
    <w:rsid w:val="0067142D"/>
    <w:rsid w:val="00671F17"/>
    <w:rsid w:val="00672641"/>
    <w:rsid w:val="006728F8"/>
    <w:rsid w:val="00677103"/>
    <w:rsid w:val="00682F58"/>
    <w:rsid w:val="00683969"/>
    <w:rsid w:val="006865D8"/>
    <w:rsid w:val="006874C5"/>
    <w:rsid w:val="00692A19"/>
    <w:rsid w:val="00693DF3"/>
    <w:rsid w:val="00694853"/>
    <w:rsid w:val="00695EDE"/>
    <w:rsid w:val="00695F43"/>
    <w:rsid w:val="006975EE"/>
    <w:rsid w:val="006A0B88"/>
    <w:rsid w:val="006A28C2"/>
    <w:rsid w:val="006A3858"/>
    <w:rsid w:val="006A64DC"/>
    <w:rsid w:val="006B1090"/>
    <w:rsid w:val="006B1AB4"/>
    <w:rsid w:val="006B3498"/>
    <w:rsid w:val="006C4B4E"/>
    <w:rsid w:val="006C5DB8"/>
    <w:rsid w:val="006D2BD7"/>
    <w:rsid w:val="006D2DEE"/>
    <w:rsid w:val="006D2EF8"/>
    <w:rsid w:val="006E1B69"/>
    <w:rsid w:val="006E2A4E"/>
    <w:rsid w:val="006E2AB8"/>
    <w:rsid w:val="006E43AC"/>
    <w:rsid w:val="006E6329"/>
    <w:rsid w:val="006E6708"/>
    <w:rsid w:val="006F09CD"/>
    <w:rsid w:val="006F2BB9"/>
    <w:rsid w:val="006F36F0"/>
    <w:rsid w:val="0070028B"/>
    <w:rsid w:val="00700D30"/>
    <w:rsid w:val="00702ED0"/>
    <w:rsid w:val="00703827"/>
    <w:rsid w:val="00705E59"/>
    <w:rsid w:val="00714605"/>
    <w:rsid w:val="00714F81"/>
    <w:rsid w:val="0072012B"/>
    <w:rsid w:val="00720553"/>
    <w:rsid w:val="007213EB"/>
    <w:rsid w:val="007222E1"/>
    <w:rsid w:val="007233A8"/>
    <w:rsid w:val="007262DD"/>
    <w:rsid w:val="00726FCD"/>
    <w:rsid w:val="00730724"/>
    <w:rsid w:val="00731F38"/>
    <w:rsid w:val="00737B27"/>
    <w:rsid w:val="007431FB"/>
    <w:rsid w:val="00743B4E"/>
    <w:rsid w:val="00744980"/>
    <w:rsid w:val="00744FED"/>
    <w:rsid w:val="007462E2"/>
    <w:rsid w:val="00747A5D"/>
    <w:rsid w:val="00750DFC"/>
    <w:rsid w:val="00751E7B"/>
    <w:rsid w:val="00754543"/>
    <w:rsid w:val="00754ED1"/>
    <w:rsid w:val="007576FC"/>
    <w:rsid w:val="007624C9"/>
    <w:rsid w:val="007656E3"/>
    <w:rsid w:val="00765B8F"/>
    <w:rsid w:val="00767910"/>
    <w:rsid w:val="00770017"/>
    <w:rsid w:val="00775074"/>
    <w:rsid w:val="0078133F"/>
    <w:rsid w:val="0078203A"/>
    <w:rsid w:val="0078374B"/>
    <w:rsid w:val="00783774"/>
    <w:rsid w:val="007842C1"/>
    <w:rsid w:val="007845CE"/>
    <w:rsid w:val="0078535D"/>
    <w:rsid w:val="00792A3E"/>
    <w:rsid w:val="00794C61"/>
    <w:rsid w:val="0079610B"/>
    <w:rsid w:val="007A024E"/>
    <w:rsid w:val="007A1265"/>
    <w:rsid w:val="007A1756"/>
    <w:rsid w:val="007A3A4A"/>
    <w:rsid w:val="007A3BD4"/>
    <w:rsid w:val="007A4617"/>
    <w:rsid w:val="007A594D"/>
    <w:rsid w:val="007A68F1"/>
    <w:rsid w:val="007A6DB7"/>
    <w:rsid w:val="007B0EA7"/>
    <w:rsid w:val="007B14F9"/>
    <w:rsid w:val="007B2D69"/>
    <w:rsid w:val="007B2DCD"/>
    <w:rsid w:val="007C0C06"/>
    <w:rsid w:val="007C2880"/>
    <w:rsid w:val="007C36AB"/>
    <w:rsid w:val="007C3CBB"/>
    <w:rsid w:val="007C4D9E"/>
    <w:rsid w:val="007D0D3D"/>
    <w:rsid w:val="007D2314"/>
    <w:rsid w:val="007D2446"/>
    <w:rsid w:val="007E3409"/>
    <w:rsid w:val="007E4F81"/>
    <w:rsid w:val="007E77CA"/>
    <w:rsid w:val="00800643"/>
    <w:rsid w:val="00800D84"/>
    <w:rsid w:val="008047F5"/>
    <w:rsid w:val="008072A5"/>
    <w:rsid w:val="0080793C"/>
    <w:rsid w:val="00807E64"/>
    <w:rsid w:val="00810C5B"/>
    <w:rsid w:val="00827F87"/>
    <w:rsid w:val="00827F8D"/>
    <w:rsid w:val="008351C0"/>
    <w:rsid w:val="008366A6"/>
    <w:rsid w:val="00837B55"/>
    <w:rsid w:val="00837C5F"/>
    <w:rsid w:val="0084076D"/>
    <w:rsid w:val="00842D7A"/>
    <w:rsid w:val="0084652D"/>
    <w:rsid w:val="00853E12"/>
    <w:rsid w:val="008560F7"/>
    <w:rsid w:val="0086133C"/>
    <w:rsid w:val="0086286A"/>
    <w:rsid w:val="0086311D"/>
    <w:rsid w:val="008679D5"/>
    <w:rsid w:val="00873A63"/>
    <w:rsid w:val="008767F0"/>
    <w:rsid w:val="00880407"/>
    <w:rsid w:val="00880998"/>
    <w:rsid w:val="00881199"/>
    <w:rsid w:val="0088136F"/>
    <w:rsid w:val="00882D37"/>
    <w:rsid w:val="00887FA8"/>
    <w:rsid w:val="0089595D"/>
    <w:rsid w:val="00896936"/>
    <w:rsid w:val="0089779C"/>
    <w:rsid w:val="008A0FE8"/>
    <w:rsid w:val="008A161F"/>
    <w:rsid w:val="008A2BEE"/>
    <w:rsid w:val="008A2C83"/>
    <w:rsid w:val="008A4052"/>
    <w:rsid w:val="008A526B"/>
    <w:rsid w:val="008A5325"/>
    <w:rsid w:val="008A5EA0"/>
    <w:rsid w:val="008B466E"/>
    <w:rsid w:val="008B5FD3"/>
    <w:rsid w:val="008C221A"/>
    <w:rsid w:val="008C4A21"/>
    <w:rsid w:val="008C7001"/>
    <w:rsid w:val="008C70EC"/>
    <w:rsid w:val="008C73F7"/>
    <w:rsid w:val="008C76FD"/>
    <w:rsid w:val="008D1585"/>
    <w:rsid w:val="008D1665"/>
    <w:rsid w:val="008D3649"/>
    <w:rsid w:val="008D7845"/>
    <w:rsid w:val="008E0F4E"/>
    <w:rsid w:val="008E23CE"/>
    <w:rsid w:val="008F3B87"/>
    <w:rsid w:val="008F490E"/>
    <w:rsid w:val="009003B6"/>
    <w:rsid w:val="00911FE1"/>
    <w:rsid w:val="0091383E"/>
    <w:rsid w:val="00921DCD"/>
    <w:rsid w:val="00923131"/>
    <w:rsid w:val="0092540C"/>
    <w:rsid w:val="00926BB3"/>
    <w:rsid w:val="00933801"/>
    <w:rsid w:val="00940DA8"/>
    <w:rsid w:val="009422AA"/>
    <w:rsid w:val="00943E2E"/>
    <w:rsid w:val="0094489F"/>
    <w:rsid w:val="00944D0A"/>
    <w:rsid w:val="00944FE5"/>
    <w:rsid w:val="00951FCA"/>
    <w:rsid w:val="00953030"/>
    <w:rsid w:val="009537CC"/>
    <w:rsid w:val="00953AB3"/>
    <w:rsid w:val="0095507B"/>
    <w:rsid w:val="0095627B"/>
    <w:rsid w:val="00961652"/>
    <w:rsid w:val="00970E51"/>
    <w:rsid w:val="009715E1"/>
    <w:rsid w:val="0098002C"/>
    <w:rsid w:val="0098177F"/>
    <w:rsid w:val="009825B6"/>
    <w:rsid w:val="00982FF7"/>
    <w:rsid w:val="009842AB"/>
    <w:rsid w:val="00987644"/>
    <w:rsid w:val="00990C80"/>
    <w:rsid w:val="00992EE8"/>
    <w:rsid w:val="0099678E"/>
    <w:rsid w:val="00996B7F"/>
    <w:rsid w:val="009A18E2"/>
    <w:rsid w:val="009A479E"/>
    <w:rsid w:val="009B0E23"/>
    <w:rsid w:val="009B3A5F"/>
    <w:rsid w:val="009B5AC1"/>
    <w:rsid w:val="009B7DAA"/>
    <w:rsid w:val="009C1955"/>
    <w:rsid w:val="009D4B21"/>
    <w:rsid w:val="009D4F07"/>
    <w:rsid w:val="009D72C9"/>
    <w:rsid w:val="009E0A34"/>
    <w:rsid w:val="009E11C2"/>
    <w:rsid w:val="009E2CFB"/>
    <w:rsid w:val="009E305D"/>
    <w:rsid w:val="009E39B0"/>
    <w:rsid w:val="009E4484"/>
    <w:rsid w:val="009E6CA8"/>
    <w:rsid w:val="009F13F7"/>
    <w:rsid w:val="00A01631"/>
    <w:rsid w:val="00A03D6A"/>
    <w:rsid w:val="00A06ED8"/>
    <w:rsid w:val="00A07256"/>
    <w:rsid w:val="00A07FD6"/>
    <w:rsid w:val="00A1104E"/>
    <w:rsid w:val="00A11258"/>
    <w:rsid w:val="00A120A5"/>
    <w:rsid w:val="00A15A43"/>
    <w:rsid w:val="00A176E1"/>
    <w:rsid w:val="00A227DB"/>
    <w:rsid w:val="00A24426"/>
    <w:rsid w:val="00A25A87"/>
    <w:rsid w:val="00A339FA"/>
    <w:rsid w:val="00A33FD4"/>
    <w:rsid w:val="00A37C5F"/>
    <w:rsid w:val="00A417D7"/>
    <w:rsid w:val="00A41AC8"/>
    <w:rsid w:val="00A43FAD"/>
    <w:rsid w:val="00A44D85"/>
    <w:rsid w:val="00A50824"/>
    <w:rsid w:val="00A5781E"/>
    <w:rsid w:val="00A6079E"/>
    <w:rsid w:val="00A62D1C"/>
    <w:rsid w:val="00A66EA1"/>
    <w:rsid w:val="00A7556C"/>
    <w:rsid w:val="00A76096"/>
    <w:rsid w:val="00A76C4A"/>
    <w:rsid w:val="00A812D5"/>
    <w:rsid w:val="00A819AB"/>
    <w:rsid w:val="00A8257B"/>
    <w:rsid w:val="00A82B00"/>
    <w:rsid w:val="00A82E4F"/>
    <w:rsid w:val="00A86721"/>
    <w:rsid w:val="00A90A52"/>
    <w:rsid w:val="00A91B3E"/>
    <w:rsid w:val="00A92098"/>
    <w:rsid w:val="00A92741"/>
    <w:rsid w:val="00A92A77"/>
    <w:rsid w:val="00A93113"/>
    <w:rsid w:val="00A9360D"/>
    <w:rsid w:val="00A93744"/>
    <w:rsid w:val="00A96035"/>
    <w:rsid w:val="00AA1A35"/>
    <w:rsid w:val="00AA3D9E"/>
    <w:rsid w:val="00AA7EC7"/>
    <w:rsid w:val="00AB16E7"/>
    <w:rsid w:val="00AB280B"/>
    <w:rsid w:val="00AB2E70"/>
    <w:rsid w:val="00AB45E8"/>
    <w:rsid w:val="00AB5891"/>
    <w:rsid w:val="00AC0FFC"/>
    <w:rsid w:val="00AC6041"/>
    <w:rsid w:val="00AD30AC"/>
    <w:rsid w:val="00AD59CE"/>
    <w:rsid w:val="00AD5B64"/>
    <w:rsid w:val="00AE07F2"/>
    <w:rsid w:val="00AE1B62"/>
    <w:rsid w:val="00AE4C2C"/>
    <w:rsid w:val="00AE5316"/>
    <w:rsid w:val="00AE57AC"/>
    <w:rsid w:val="00AE7516"/>
    <w:rsid w:val="00AF36B1"/>
    <w:rsid w:val="00AF60CD"/>
    <w:rsid w:val="00B0151C"/>
    <w:rsid w:val="00B07001"/>
    <w:rsid w:val="00B07072"/>
    <w:rsid w:val="00B07936"/>
    <w:rsid w:val="00B113DE"/>
    <w:rsid w:val="00B132D7"/>
    <w:rsid w:val="00B1546F"/>
    <w:rsid w:val="00B15537"/>
    <w:rsid w:val="00B20F5A"/>
    <w:rsid w:val="00B21931"/>
    <w:rsid w:val="00B238B5"/>
    <w:rsid w:val="00B3108C"/>
    <w:rsid w:val="00B328AE"/>
    <w:rsid w:val="00B432C3"/>
    <w:rsid w:val="00B46D85"/>
    <w:rsid w:val="00B50F48"/>
    <w:rsid w:val="00B510E9"/>
    <w:rsid w:val="00B5702C"/>
    <w:rsid w:val="00B57C1A"/>
    <w:rsid w:val="00B6081B"/>
    <w:rsid w:val="00B609AB"/>
    <w:rsid w:val="00B64473"/>
    <w:rsid w:val="00B76E29"/>
    <w:rsid w:val="00B7714A"/>
    <w:rsid w:val="00B85154"/>
    <w:rsid w:val="00B86EA4"/>
    <w:rsid w:val="00B90145"/>
    <w:rsid w:val="00B90771"/>
    <w:rsid w:val="00B91C26"/>
    <w:rsid w:val="00B9407C"/>
    <w:rsid w:val="00B9521C"/>
    <w:rsid w:val="00B97D66"/>
    <w:rsid w:val="00BA0404"/>
    <w:rsid w:val="00BA10CD"/>
    <w:rsid w:val="00BA6C11"/>
    <w:rsid w:val="00BA6E14"/>
    <w:rsid w:val="00BB3764"/>
    <w:rsid w:val="00BB3E7C"/>
    <w:rsid w:val="00BC0F02"/>
    <w:rsid w:val="00BC1091"/>
    <w:rsid w:val="00BC547C"/>
    <w:rsid w:val="00BD1480"/>
    <w:rsid w:val="00BD2971"/>
    <w:rsid w:val="00BD2C50"/>
    <w:rsid w:val="00BD39BB"/>
    <w:rsid w:val="00BD455A"/>
    <w:rsid w:val="00BD68C4"/>
    <w:rsid w:val="00BE0515"/>
    <w:rsid w:val="00BE0DBC"/>
    <w:rsid w:val="00BE276C"/>
    <w:rsid w:val="00BE2B76"/>
    <w:rsid w:val="00BE670C"/>
    <w:rsid w:val="00BE7000"/>
    <w:rsid w:val="00BE74C1"/>
    <w:rsid w:val="00BF2CE2"/>
    <w:rsid w:val="00BF4E84"/>
    <w:rsid w:val="00BF55F4"/>
    <w:rsid w:val="00C0002A"/>
    <w:rsid w:val="00C0198D"/>
    <w:rsid w:val="00C05610"/>
    <w:rsid w:val="00C066B0"/>
    <w:rsid w:val="00C10E3A"/>
    <w:rsid w:val="00C119F0"/>
    <w:rsid w:val="00C13AB9"/>
    <w:rsid w:val="00C30622"/>
    <w:rsid w:val="00C319A9"/>
    <w:rsid w:val="00C322E9"/>
    <w:rsid w:val="00C356C9"/>
    <w:rsid w:val="00C40B90"/>
    <w:rsid w:val="00C41A82"/>
    <w:rsid w:val="00C42D72"/>
    <w:rsid w:val="00C4733E"/>
    <w:rsid w:val="00C539AC"/>
    <w:rsid w:val="00C55065"/>
    <w:rsid w:val="00C558F6"/>
    <w:rsid w:val="00C57518"/>
    <w:rsid w:val="00C57B2A"/>
    <w:rsid w:val="00C57C91"/>
    <w:rsid w:val="00C6060B"/>
    <w:rsid w:val="00C63E45"/>
    <w:rsid w:val="00C839C9"/>
    <w:rsid w:val="00C84D98"/>
    <w:rsid w:val="00C8505F"/>
    <w:rsid w:val="00C90E3C"/>
    <w:rsid w:val="00C91B03"/>
    <w:rsid w:val="00C92754"/>
    <w:rsid w:val="00C94F04"/>
    <w:rsid w:val="00C9574D"/>
    <w:rsid w:val="00C97830"/>
    <w:rsid w:val="00CA073D"/>
    <w:rsid w:val="00CA1CF9"/>
    <w:rsid w:val="00CA78FD"/>
    <w:rsid w:val="00CB1D79"/>
    <w:rsid w:val="00CB3279"/>
    <w:rsid w:val="00CB5B4B"/>
    <w:rsid w:val="00CB75B9"/>
    <w:rsid w:val="00CC391A"/>
    <w:rsid w:val="00CC436C"/>
    <w:rsid w:val="00CC7909"/>
    <w:rsid w:val="00CD1692"/>
    <w:rsid w:val="00CD26BE"/>
    <w:rsid w:val="00CD4117"/>
    <w:rsid w:val="00CE24F3"/>
    <w:rsid w:val="00CE33C7"/>
    <w:rsid w:val="00CE4408"/>
    <w:rsid w:val="00CF0052"/>
    <w:rsid w:val="00CF0068"/>
    <w:rsid w:val="00CF5F29"/>
    <w:rsid w:val="00D04595"/>
    <w:rsid w:val="00D109B2"/>
    <w:rsid w:val="00D11DB7"/>
    <w:rsid w:val="00D140D9"/>
    <w:rsid w:val="00D204FA"/>
    <w:rsid w:val="00D215EB"/>
    <w:rsid w:val="00D21D97"/>
    <w:rsid w:val="00D32C07"/>
    <w:rsid w:val="00D33D94"/>
    <w:rsid w:val="00D34D1C"/>
    <w:rsid w:val="00D41AD3"/>
    <w:rsid w:val="00D42979"/>
    <w:rsid w:val="00D45B6F"/>
    <w:rsid w:val="00D505C9"/>
    <w:rsid w:val="00D507BC"/>
    <w:rsid w:val="00D55D28"/>
    <w:rsid w:val="00D561F2"/>
    <w:rsid w:val="00D57E93"/>
    <w:rsid w:val="00D60CC8"/>
    <w:rsid w:val="00D67AEE"/>
    <w:rsid w:val="00D7249F"/>
    <w:rsid w:val="00D748F3"/>
    <w:rsid w:val="00D75164"/>
    <w:rsid w:val="00D75305"/>
    <w:rsid w:val="00D76AD3"/>
    <w:rsid w:val="00D774FE"/>
    <w:rsid w:val="00D81295"/>
    <w:rsid w:val="00D815C2"/>
    <w:rsid w:val="00D81733"/>
    <w:rsid w:val="00D87A89"/>
    <w:rsid w:val="00D87C27"/>
    <w:rsid w:val="00D915DB"/>
    <w:rsid w:val="00D93009"/>
    <w:rsid w:val="00DA0365"/>
    <w:rsid w:val="00DA114D"/>
    <w:rsid w:val="00DB09F7"/>
    <w:rsid w:val="00DB1117"/>
    <w:rsid w:val="00DB4EBB"/>
    <w:rsid w:val="00DB6C1C"/>
    <w:rsid w:val="00DC0580"/>
    <w:rsid w:val="00DC0E9C"/>
    <w:rsid w:val="00DC2B12"/>
    <w:rsid w:val="00DC38E4"/>
    <w:rsid w:val="00DC4714"/>
    <w:rsid w:val="00DD137E"/>
    <w:rsid w:val="00DD14E0"/>
    <w:rsid w:val="00DD2FF7"/>
    <w:rsid w:val="00DD3A9B"/>
    <w:rsid w:val="00DD424B"/>
    <w:rsid w:val="00DD4D73"/>
    <w:rsid w:val="00DD4F92"/>
    <w:rsid w:val="00DE62F5"/>
    <w:rsid w:val="00DF2B8B"/>
    <w:rsid w:val="00DF490C"/>
    <w:rsid w:val="00DF4EF8"/>
    <w:rsid w:val="00DF56BE"/>
    <w:rsid w:val="00E028AF"/>
    <w:rsid w:val="00E05660"/>
    <w:rsid w:val="00E07C86"/>
    <w:rsid w:val="00E1089A"/>
    <w:rsid w:val="00E13F10"/>
    <w:rsid w:val="00E14E81"/>
    <w:rsid w:val="00E167AD"/>
    <w:rsid w:val="00E20F0D"/>
    <w:rsid w:val="00E21DCD"/>
    <w:rsid w:val="00E23EEB"/>
    <w:rsid w:val="00E247BF"/>
    <w:rsid w:val="00E24B06"/>
    <w:rsid w:val="00E26938"/>
    <w:rsid w:val="00E30C0D"/>
    <w:rsid w:val="00E30E30"/>
    <w:rsid w:val="00E33D65"/>
    <w:rsid w:val="00E351F8"/>
    <w:rsid w:val="00E3602E"/>
    <w:rsid w:val="00E36C2D"/>
    <w:rsid w:val="00E404D3"/>
    <w:rsid w:val="00E41ADD"/>
    <w:rsid w:val="00E42450"/>
    <w:rsid w:val="00E4344D"/>
    <w:rsid w:val="00E439A1"/>
    <w:rsid w:val="00E446A7"/>
    <w:rsid w:val="00E4563E"/>
    <w:rsid w:val="00E50BE3"/>
    <w:rsid w:val="00E516C6"/>
    <w:rsid w:val="00E52328"/>
    <w:rsid w:val="00E526CE"/>
    <w:rsid w:val="00E527B7"/>
    <w:rsid w:val="00E5498D"/>
    <w:rsid w:val="00E60D88"/>
    <w:rsid w:val="00E6165D"/>
    <w:rsid w:val="00E61FE9"/>
    <w:rsid w:val="00E638A6"/>
    <w:rsid w:val="00E6707C"/>
    <w:rsid w:val="00E723DB"/>
    <w:rsid w:val="00E7354F"/>
    <w:rsid w:val="00E7452A"/>
    <w:rsid w:val="00E83F99"/>
    <w:rsid w:val="00E94015"/>
    <w:rsid w:val="00E95234"/>
    <w:rsid w:val="00EA1EA7"/>
    <w:rsid w:val="00EA420E"/>
    <w:rsid w:val="00EA5EEE"/>
    <w:rsid w:val="00EB232C"/>
    <w:rsid w:val="00EB2BEA"/>
    <w:rsid w:val="00EB4F53"/>
    <w:rsid w:val="00EB5642"/>
    <w:rsid w:val="00EC4C28"/>
    <w:rsid w:val="00EC5549"/>
    <w:rsid w:val="00EC7452"/>
    <w:rsid w:val="00ED21F3"/>
    <w:rsid w:val="00ED37DA"/>
    <w:rsid w:val="00EE11FA"/>
    <w:rsid w:val="00EE3D7D"/>
    <w:rsid w:val="00EF0108"/>
    <w:rsid w:val="00F021A7"/>
    <w:rsid w:val="00F047CD"/>
    <w:rsid w:val="00F05EDF"/>
    <w:rsid w:val="00F126F0"/>
    <w:rsid w:val="00F15EC7"/>
    <w:rsid w:val="00F16EDD"/>
    <w:rsid w:val="00F177E8"/>
    <w:rsid w:val="00F20197"/>
    <w:rsid w:val="00F2470E"/>
    <w:rsid w:val="00F30204"/>
    <w:rsid w:val="00F30A1C"/>
    <w:rsid w:val="00F30ADA"/>
    <w:rsid w:val="00F33779"/>
    <w:rsid w:val="00F33BC7"/>
    <w:rsid w:val="00F34683"/>
    <w:rsid w:val="00F35DDF"/>
    <w:rsid w:val="00F402C2"/>
    <w:rsid w:val="00F435F8"/>
    <w:rsid w:val="00F46B78"/>
    <w:rsid w:val="00F46B8C"/>
    <w:rsid w:val="00F47490"/>
    <w:rsid w:val="00F51156"/>
    <w:rsid w:val="00F51D59"/>
    <w:rsid w:val="00F5798E"/>
    <w:rsid w:val="00F57AA5"/>
    <w:rsid w:val="00F61E20"/>
    <w:rsid w:val="00F6210A"/>
    <w:rsid w:val="00F65E2A"/>
    <w:rsid w:val="00F65E4E"/>
    <w:rsid w:val="00F671D7"/>
    <w:rsid w:val="00F71FDA"/>
    <w:rsid w:val="00F725EA"/>
    <w:rsid w:val="00F730F1"/>
    <w:rsid w:val="00F74E91"/>
    <w:rsid w:val="00F91FC6"/>
    <w:rsid w:val="00F930DD"/>
    <w:rsid w:val="00F9349B"/>
    <w:rsid w:val="00F97030"/>
    <w:rsid w:val="00F97AA6"/>
    <w:rsid w:val="00FA010D"/>
    <w:rsid w:val="00FA0409"/>
    <w:rsid w:val="00FA38FC"/>
    <w:rsid w:val="00FA6D6C"/>
    <w:rsid w:val="00FB05BC"/>
    <w:rsid w:val="00FB2180"/>
    <w:rsid w:val="00FB2617"/>
    <w:rsid w:val="00FB7201"/>
    <w:rsid w:val="00FC0A8A"/>
    <w:rsid w:val="00FC4AF0"/>
    <w:rsid w:val="00FD0DA7"/>
    <w:rsid w:val="00FD3A93"/>
    <w:rsid w:val="00FD541F"/>
    <w:rsid w:val="00FD5C25"/>
    <w:rsid w:val="00FD6F93"/>
    <w:rsid w:val="00FE7C89"/>
    <w:rsid w:val="00FF4DBB"/>
    <w:rsid w:val="00FF5266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F53DA1"/>
  <w15:docId w15:val="{92789DDE-DDA9-4EFD-893F-A87D97D6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7D66"/>
    <w:rPr>
      <w:sz w:val="24"/>
      <w:szCs w:val="24"/>
    </w:rPr>
  </w:style>
  <w:style w:type="paragraph" w:styleId="Heading1">
    <w:name w:val="heading 1"/>
    <w:basedOn w:val="Normal"/>
    <w:next w:val="Normal"/>
    <w:qFormat/>
    <w:rsid w:val="00B97D66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B97D66"/>
    <w:pPr>
      <w:keepNext/>
      <w:spacing w:line="360" w:lineRule="auto"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97D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97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7D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97D6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97D66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B97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B97D6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BodyText">
    <w:name w:val="Body Text"/>
    <w:basedOn w:val="Normal"/>
    <w:rsid w:val="00B97D66"/>
    <w:pPr>
      <w:spacing w:after="120"/>
    </w:pPr>
  </w:style>
  <w:style w:type="paragraph" w:styleId="BodyTextIndent">
    <w:name w:val="Body Text Indent"/>
    <w:basedOn w:val="Normal"/>
    <w:rsid w:val="00B97D66"/>
    <w:pPr>
      <w:spacing w:after="120"/>
      <w:ind w:left="360"/>
    </w:pPr>
  </w:style>
  <w:style w:type="paragraph" w:styleId="BalloonText">
    <w:name w:val="Balloon Text"/>
    <w:basedOn w:val="Normal"/>
    <w:link w:val="BalloonTextChar"/>
    <w:rsid w:val="00677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7710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2A32F3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FA0409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EA1EA7"/>
    <w:rPr>
      <w:sz w:val="24"/>
      <w:szCs w:val="24"/>
    </w:rPr>
  </w:style>
  <w:style w:type="paragraph" w:customStyle="1" w:styleId="Default">
    <w:name w:val="Default"/>
    <w:rsid w:val="0038575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rsid w:val="00F247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470E"/>
    <w:rPr>
      <w:sz w:val="20"/>
      <w:szCs w:val="20"/>
    </w:rPr>
  </w:style>
  <w:style w:type="character" w:customStyle="1" w:styleId="CommentTextChar">
    <w:name w:val="Comment Text Char"/>
    <w:link w:val="CommentText"/>
    <w:rsid w:val="00F2470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2470E"/>
    <w:rPr>
      <w:b/>
      <w:bCs/>
    </w:rPr>
  </w:style>
  <w:style w:type="character" w:customStyle="1" w:styleId="CommentSubjectChar">
    <w:name w:val="Comment Subject Char"/>
    <w:link w:val="CommentSubject"/>
    <w:rsid w:val="00F2470E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ED37D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8351C0"/>
    <w:rPr>
      <w:sz w:val="24"/>
      <w:szCs w:val="24"/>
    </w:rPr>
  </w:style>
  <w:style w:type="paragraph" w:customStyle="1" w:styleId="CMOLHeading4">
    <w:name w:val="CMOL Heading 4"/>
    <w:basedOn w:val="Normal"/>
    <w:qFormat/>
    <w:rsid w:val="00C92754"/>
    <w:rPr>
      <w:rFonts w:ascii="Arial Narrow" w:hAnsi="Arial Narrow"/>
      <w:b/>
      <w:color w:val="000000"/>
      <w:sz w:val="22"/>
      <w:szCs w:val="20"/>
    </w:rPr>
  </w:style>
  <w:style w:type="table" w:styleId="TableClassic1">
    <w:name w:val="Table Classic 1"/>
    <w:basedOn w:val="TableNormal"/>
    <w:rsid w:val="00E723D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torderno">
    <w:name w:val="catorderno"/>
    <w:rsid w:val="00B57C1A"/>
  </w:style>
  <w:style w:type="character" w:styleId="Hyperlink">
    <w:name w:val="Hyperlink"/>
    <w:basedOn w:val="DefaultParagraphFont"/>
    <w:rsid w:val="00F30A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kumc.edu\data\Research\CANCTR%20RSCH\CMOL\Assay%20Results\Clinical%20Data\NGS\Run%20Record%20Worksheets\M44h.2%20-%20NGS%20STEP%202%20Library%20QC%20by%20Quant-iT%201X%20dsDNA%20HS%20Assay%20Kit%20Run%20Rec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8023C-5A97-4285-BEDC-F32AA672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M44h.2 - NGS STEP 2 Library QC by Quant-iT 1X dsDNA HS Assay Kit Run Record Template</Template>
  <TotalTime>0</TotalTime>
  <Pages>4</Pages>
  <Words>841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Approved by Lab Director:</vt:lpstr>
    </vt:vector>
  </TitlesOfParts>
  <Company>KUMC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Approved by Lab Director:</dc:title>
  <dc:creator>Chunhua Li</dc:creator>
  <cp:lastModifiedBy>Chunhua Li</cp:lastModifiedBy>
  <cp:revision>2</cp:revision>
  <cp:lastPrinted>2019-12-20T20:30:00Z</cp:lastPrinted>
  <dcterms:created xsi:type="dcterms:W3CDTF">2025-01-22T21:19:00Z</dcterms:created>
  <dcterms:modified xsi:type="dcterms:W3CDTF">2025-01-22T21:19:00Z</dcterms:modified>
</cp:coreProperties>
</file>